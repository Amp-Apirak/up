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500B" w14:textId="77777777" w:rsidR="00C66D21" w:rsidRDefault="00AE1E6E" w:rsidP="000F783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</w:t>
      </w:r>
      <w:r w:rsidR="003268E0" w:rsidRPr="00F3074B">
        <w:rPr>
          <w:rFonts w:ascii="TH Sarabun New" w:hAnsi="TH Sarabun New" w:cs="TH Sarabun New"/>
          <w:b/>
          <w:bCs/>
          <w:sz w:val="32"/>
          <w:szCs w:val="32"/>
          <w:cs/>
        </w:rPr>
        <w:t>ขอบเขตงาน</w:t>
      </w:r>
      <w:r w:rsidR="000F783B" w:rsidRPr="000F783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ซื้อระบบ </w:t>
      </w:r>
      <w:r w:rsidR="000F783B" w:rsidRPr="000F783B">
        <w:rPr>
          <w:rFonts w:ascii="TH Sarabun New" w:hAnsi="TH Sarabun New" w:cs="TH Sarabun New"/>
          <w:b/>
          <w:bCs/>
          <w:sz w:val="32"/>
          <w:szCs w:val="32"/>
        </w:rPr>
        <w:t>Access Control</w:t>
      </w:r>
    </w:p>
    <w:p w14:paraId="417A8592" w14:textId="77777777" w:rsidR="000F783B" w:rsidRPr="00F3074B" w:rsidRDefault="000F783B" w:rsidP="000F783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630822" w14:textId="77777777" w:rsidR="004E1A6C" w:rsidRPr="00F3074B" w:rsidRDefault="00E11970" w:rsidP="00E11970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 </w:t>
      </w:r>
      <w:r w:rsidR="004E1A6C" w:rsidRPr="00F3074B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</w:t>
      </w:r>
    </w:p>
    <w:p w14:paraId="363BCEE1" w14:textId="77777777" w:rsidR="00115611" w:rsidRPr="00115611" w:rsidRDefault="00115611" w:rsidP="00115611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15611">
        <w:rPr>
          <w:rFonts w:ascii="TH Sarabun New" w:hAnsi="TH Sarabun New" w:cs="TH Sarabun New"/>
          <w:sz w:val="32"/>
          <w:szCs w:val="32"/>
          <w:cs/>
        </w:rPr>
        <w:t>ด้วยสถาบันส่งเสริมการสอนวิทยาศาสตร์และเทคโนโลยี (สสวท.) อยู่ในระหว่างดำเนินการจัดเตรียมรื้อถอนอาคารและทำการก่อสร้างอาคารที่ทำการหลังใหม่ สสวท.จำเป็นต้องทำการเช่าสถานที่ปฏิบัติงานชั่วคราว ยู</w:t>
      </w:r>
      <w:proofErr w:type="spellStart"/>
      <w:r w:rsidRPr="00115611">
        <w:rPr>
          <w:rFonts w:ascii="TH Sarabun New" w:hAnsi="TH Sarabun New" w:cs="TH Sarabun New"/>
          <w:sz w:val="32"/>
          <w:szCs w:val="32"/>
          <w:cs/>
        </w:rPr>
        <w:t>นิต</w:t>
      </w:r>
      <w:proofErr w:type="spellEnd"/>
      <w:r w:rsidRPr="00115611">
        <w:rPr>
          <w:rFonts w:ascii="TH Sarabun New" w:hAnsi="TH Sarabun New" w:cs="TH Sarabun New"/>
          <w:sz w:val="32"/>
          <w:szCs w:val="32"/>
          <w:cs/>
        </w:rPr>
        <w:t>เลขที่ 903-904 ชั้น 9 อาคารสิริภิญโญ  475 ถนนศรีอยุธยา แขวงถนนพญาไท เขตราชเทวี กรุงเทพฯ นั้น</w:t>
      </w:r>
    </w:p>
    <w:p w14:paraId="2F7C4F01" w14:textId="77777777" w:rsidR="00115611" w:rsidRDefault="000F783B" w:rsidP="000F783B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F783B">
        <w:rPr>
          <w:rFonts w:ascii="TH Sarabun New" w:hAnsi="TH Sarabun New" w:cs="TH Sarabun New"/>
          <w:sz w:val="32"/>
          <w:szCs w:val="32"/>
          <w:cs/>
        </w:rPr>
        <w:t xml:space="preserve">ในการนี้ ส่วนอาคารสถานที่และยานพาหนะ จำเป็นต้องเพื่อจัดซื้อระบบ </w:t>
      </w:r>
      <w:r w:rsidRPr="000F783B">
        <w:rPr>
          <w:rFonts w:ascii="TH Sarabun New" w:hAnsi="TH Sarabun New" w:cs="TH Sarabun New"/>
          <w:sz w:val="32"/>
          <w:szCs w:val="32"/>
        </w:rPr>
        <w:t xml:space="preserve">Access Control </w:t>
      </w:r>
      <w:r w:rsidRPr="000F783B">
        <w:rPr>
          <w:rFonts w:ascii="TH Sarabun New" w:hAnsi="TH Sarabun New" w:cs="TH Sarabun New"/>
          <w:sz w:val="32"/>
          <w:szCs w:val="32"/>
          <w:cs/>
        </w:rPr>
        <w:t>สำหรับควบคุมการเข้า-ออก สำนักงาน</w:t>
      </w:r>
      <w:r w:rsidR="00463FDC">
        <w:rPr>
          <w:rFonts w:ascii="TH Sarabun New" w:hAnsi="TH Sarabun New" w:cs="TH Sarabun New" w:hint="cs"/>
          <w:sz w:val="32"/>
          <w:szCs w:val="32"/>
          <w:cs/>
        </w:rPr>
        <w:t xml:space="preserve"> ห้องประชุมและห้องไฟฟ้า</w:t>
      </w:r>
      <w:r w:rsidRPr="000F783B">
        <w:rPr>
          <w:rFonts w:ascii="TH Sarabun New" w:hAnsi="TH Sarabun New" w:cs="TH Sarabun New"/>
          <w:sz w:val="32"/>
          <w:szCs w:val="32"/>
          <w:cs/>
        </w:rPr>
        <w:t xml:space="preserve"> เพื่อความปลอดภัยและกำหนดสิทธิ์ให้เฉพาะบุคคลที่ได้รับอนุญาตเท่านั้น โดยสามารถใช้งานร่วมกับ บัตรประจำตัวพนักงาน</w:t>
      </w:r>
      <w:r w:rsidRPr="000F783B">
        <w:rPr>
          <w:rFonts w:ascii="TH Sarabun New" w:hAnsi="TH Sarabun New" w:cs="TH Sarabun New"/>
          <w:sz w:val="32"/>
          <w:szCs w:val="32"/>
        </w:rPr>
        <w:t xml:space="preserve">, </w:t>
      </w:r>
      <w:r w:rsidRPr="000F783B">
        <w:rPr>
          <w:rFonts w:ascii="TH Sarabun New" w:hAnsi="TH Sarabun New" w:cs="TH Sarabun New"/>
          <w:sz w:val="32"/>
          <w:szCs w:val="32"/>
          <w:cs/>
        </w:rPr>
        <w:t>ลายนิ้วมือ</w:t>
      </w:r>
      <w:r w:rsidRPr="000F783B">
        <w:rPr>
          <w:rFonts w:ascii="TH Sarabun New" w:hAnsi="TH Sarabun New" w:cs="TH Sarabun New"/>
          <w:sz w:val="32"/>
          <w:szCs w:val="32"/>
        </w:rPr>
        <w:t xml:space="preserve">, </w:t>
      </w:r>
      <w:r w:rsidRPr="000F783B">
        <w:rPr>
          <w:rFonts w:ascii="TH Sarabun New" w:hAnsi="TH Sarabun New" w:cs="TH Sarabun New"/>
          <w:sz w:val="32"/>
          <w:szCs w:val="32"/>
          <w:cs/>
        </w:rPr>
        <w:t>ใบหน้า</w:t>
      </w:r>
      <w:r w:rsidRPr="000F783B">
        <w:rPr>
          <w:rFonts w:ascii="TH Sarabun New" w:hAnsi="TH Sarabun New" w:cs="TH Sarabun New"/>
          <w:sz w:val="32"/>
          <w:szCs w:val="32"/>
        </w:rPr>
        <w:t xml:space="preserve">, </w:t>
      </w:r>
      <w:r w:rsidRPr="000F783B">
        <w:rPr>
          <w:rFonts w:ascii="TH Sarabun New" w:hAnsi="TH Sarabun New" w:cs="TH Sarabun New"/>
          <w:sz w:val="32"/>
          <w:szCs w:val="32"/>
          <w:cs/>
        </w:rPr>
        <w:t>การกดรหัส และ ผู้ดูแลระบบ สามารถเรียกดูรายงานการผ่านเข้า-ออกของพนักงานได้</w:t>
      </w:r>
    </w:p>
    <w:p w14:paraId="4EEF94DB" w14:textId="77777777" w:rsidR="000F783B" w:rsidRPr="000F783B" w:rsidRDefault="000F783B" w:rsidP="000F783B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2E77F0" w14:textId="77777777" w:rsidR="005C473B" w:rsidRPr="00F3074B" w:rsidRDefault="005C473B" w:rsidP="00E11970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3074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t>. วัตถุประสงค์</w:t>
      </w:r>
    </w:p>
    <w:p w14:paraId="09BC1EFD" w14:textId="77777777" w:rsidR="00115611" w:rsidRDefault="000F783B" w:rsidP="000F783B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F783B">
        <w:rPr>
          <w:rFonts w:ascii="TH Sarabun New" w:hAnsi="TH Sarabun New" w:cs="TH Sarabun New"/>
          <w:sz w:val="32"/>
          <w:szCs w:val="32"/>
          <w:cs/>
        </w:rPr>
        <w:t xml:space="preserve">ซื้อระบบ </w:t>
      </w:r>
      <w:r w:rsidRPr="000F783B">
        <w:rPr>
          <w:rFonts w:ascii="TH Sarabun New" w:hAnsi="TH Sarabun New" w:cs="TH Sarabun New"/>
          <w:sz w:val="32"/>
          <w:szCs w:val="32"/>
        </w:rPr>
        <w:t>Access Control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โดยมีอุปกรณ์ควบคุม</w:t>
      </w:r>
      <w:r w:rsidRPr="000F783B">
        <w:rPr>
          <w:rFonts w:ascii="TH Sarabun New" w:hAnsi="TH Sarabun New" w:cs="TH Sarabun New"/>
          <w:sz w:val="32"/>
          <w:szCs w:val="32"/>
          <w:cs/>
        </w:rPr>
        <w:t>การเข้า-ออก สำนักงาน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 4 ชุด</w:t>
      </w:r>
    </w:p>
    <w:p w14:paraId="10FD7980" w14:textId="77777777" w:rsidR="000F783B" w:rsidRPr="00F3074B" w:rsidRDefault="000F783B" w:rsidP="005C4178">
      <w:pPr>
        <w:pStyle w:val="NoSpacing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72ACFB5" w14:textId="77777777" w:rsidR="004E1A6C" w:rsidRPr="00F3074B" w:rsidRDefault="00E11970" w:rsidP="00E11970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3074B">
        <w:rPr>
          <w:rFonts w:ascii="TH Sarabun New" w:eastAsia="Times New Roman" w:hAnsi="TH Sarabun New" w:cs="TH Sarabun New"/>
          <w:b/>
          <w:bCs/>
          <w:sz w:val="32"/>
          <w:szCs w:val="32"/>
        </w:rPr>
        <w:t>3</w:t>
      </w:r>
      <w:r w:rsidRPr="00F3074B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. </w:t>
      </w:r>
      <w:r w:rsidR="004E1A6C" w:rsidRPr="00F3074B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ผู้ยื่นข้อเสนอจะต้องมีคุณสมบัติ ดังต่อไปนี้</w:t>
      </w:r>
    </w:p>
    <w:p w14:paraId="706F3309" w14:textId="77777777" w:rsidR="00326B7E" w:rsidRPr="00F3074B" w:rsidRDefault="00326B7E" w:rsidP="00CA6ADE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>มีความสามารถตามกฎหมาย</w:t>
      </w:r>
    </w:p>
    <w:p w14:paraId="7505C9C4" w14:textId="77777777" w:rsidR="00326B7E" w:rsidRPr="00F3074B" w:rsidRDefault="00326B7E" w:rsidP="00CA6AD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>ไม่เป็นบุคคลล้มละลาย</w:t>
      </w:r>
    </w:p>
    <w:p w14:paraId="7A1A5AD0" w14:textId="77777777" w:rsidR="00326B7E" w:rsidRPr="00F3074B" w:rsidRDefault="00326B7E" w:rsidP="00CA6AD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>ไม่อยู่ระหว่างเลิกกิจการ</w:t>
      </w:r>
    </w:p>
    <w:p w14:paraId="601ACC15" w14:textId="77777777" w:rsidR="00326B7E" w:rsidRPr="00F3074B" w:rsidRDefault="00326B7E" w:rsidP="00CA6AD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>ไม่เป็นบุคคลซึ่งอยู่ระหว่างถูกระงับการยื่นข้อเสนอหรือทำสัญญากับหน่วยงานของรัฐไว้ชั่วคราว เนื่องจากเป็นผู้ที่ไม่ผ่านเกณฑ์การประเมินผลการปฏิบัติงานของผู้ประกอบการตามระเบียบ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7F141878" w14:textId="77777777" w:rsidR="00326B7E" w:rsidRPr="00F3074B" w:rsidRDefault="00326B7E" w:rsidP="00CA6AD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 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ผู้มีอำนาจในการดาเนินงานในกิจการของนิติบุคคลนั้นด้วย</w:t>
      </w:r>
    </w:p>
    <w:p w14:paraId="40FBA170" w14:textId="77777777" w:rsidR="00326B7E" w:rsidRPr="00F3074B" w:rsidRDefault="00326B7E" w:rsidP="00CA6ADE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>มีคุณสมบัติและไม่มีลักษณะต้องห้ามตามที่คณะกร</w:t>
      </w:r>
      <w:r w:rsidR="009251C2">
        <w:rPr>
          <w:rFonts w:ascii="TH Sarabun New" w:hAnsi="TH Sarabun New" w:cs="TH Sarabun New"/>
          <w:sz w:val="32"/>
          <w:szCs w:val="32"/>
          <w:cs/>
        </w:rPr>
        <w:t>รมการนโยบายการจัดซื้อจัดจ้างและ</w:t>
      </w:r>
      <w:r w:rsidRPr="00F3074B">
        <w:rPr>
          <w:rFonts w:ascii="TH Sarabun New" w:hAnsi="TH Sarabun New" w:cs="TH Sarabun New"/>
          <w:sz w:val="32"/>
          <w:szCs w:val="32"/>
          <w:cs/>
        </w:rPr>
        <w:t>การบริหารพัสดุภาครัฐกำหนดในราชกิจจา</w:t>
      </w:r>
      <w:proofErr w:type="spellStart"/>
      <w:r w:rsidRPr="00F3074B">
        <w:rPr>
          <w:rFonts w:ascii="TH Sarabun New" w:hAnsi="TH Sarabun New" w:cs="TH Sarabun New"/>
          <w:sz w:val="32"/>
          <w:szCs w:val="32"/>
          <w:cs/>
        </w:rPr>
        <w:t>นุเ</w:t>
      </w:r>
      <w:proofErr w:type="spellEnd"/>
      <w:r w:rsidRPr="00F3074B">
        <w:rPr>
          <w:rFonts w:ascii="TH Sarabun New" w:hAnsi="TH Sarabun New" w:cs="TH Sarabun New"/>
          <w:sz w:val="32"/>
          <w:szCs w:val="32"/>
          <w:cs/>
        </w:rPr>
        <w:t>บกษา</w:t>
      </w:r>
    </w:p>
    <w:p w14:paraId="106D2A9E" w14:textId="77777777" w:rsidR="00326B7E" w:rsidRPr="00BC4C61" w:rsidRDefault="00326B7E" w:rsidP="00CA6ADE">
      <w:pPr>
        <w:pStyle w:val="ListParagraph"/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  <w:highlight w:val="yellow"/>
        </w:rPr>
      </w:pPr>
      <w:r w:rsidRPr="00BC4C61">
        <w:rPr>
          <w:rFonts w:ascii="TH Sarabun New" w:hAnsi="TH Sarabun New" w:cs="TH Sarabun New"/>
          <w:sz w:val="32"/>
          <w:szCs w:val="32"/>
          <w:highlight w:val="yellow"/>
          <w:cs/>
        </w:rPr>
        <w:t>เป็นบุคคลธรรมดาหรือนิติบุคคลผู้มีอาชีพรับจ้างให้บริการด้านการ</w:t>
      </w:r>
      <w:r w:rsidR="00687260">
        <w:rPr>
          <w:rFonts w:ascii="TH Sarabun New" w:hAnsi="TH Sarabun New" w:cs="TH Sarabun New" w:hint="cs"/>
          <w:sz w:val="32"/>
          <w:szCs w:val="32"/>
          <w:highlight w:val="yellow"/>
          <w:cs/>
        </w:rPr>
        <w:t>ติดตั้ง ซ่อมแซม บำรุงรักษา ระบบรักษาความปลอดภัยและเตือนภัย</w:t>
      </w:r>
    </w:p>
    <w:p w14:paraId="4708BC93" w14:textId="77777777" w:rsidR="00326B7E" w:rsidRPr="00F3074B" w:rsidRDefault="00326B7E" w:rsidP="00CA6ADE">
      <w:pPr>
        <w:pStyle w:val="ListParagraph"/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>ไม่เป็นผู้</w:t>
      </w:r>
      <w:r w:rsidR="00322A57" w:rsidRPr="00F3074B">
        <w:rPr>
          <w:rFonts w:ascii="TH Sarabun New" w:hAnsi="TH Sarabun New" w:cs="TH Sarabun New"/>
          <w:sz w:val="32"/>
          <w:szCs w:val="32"/>
          <w:cs/>
        </w:rPr>
        <w:t>มีผลประโยชน์ร่วมกันกับผู้ยื่นข้อเสนอรายอื่นที่เข้ายื่นข้อเสนอให้แก่ สถาบันส่งเสริมการสอนวิทยาศาสตร์และเทคโนโลยี (สสวท.) หรือไม่เป็นผู้กระทำการอันเป็นการขัดขวาง การแข่งขันอย่างเป็นธรรมในครั้งนี้</w:t>
      </w:r>
    </w:p>
    <w:p w14:paraId="353730B0" w14:textId="77777777" w:rsidR="000F783B" w:rsidRDefault="00326B7E" w:rsidP="000F783B">
      <w:pPr>
        <w:pStyle w:val="ListParagraph"/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>ไม่เป็นผู้ได้รับเอกสิทธิ์หรือความคุ้มกัน ซึ่งอาจปฏิเสธไม่ยอมขึ้นศาลไทย เว้นแต่รัฐบาลของ ผู้ยื่นข้อเสนอได้มีคาสั่งให้สละเอกสิทธิ์ความคุ้มกันเช่นว่านั้น</w:t>
      </w:r>
    </w:p>
    <w:p w14:paraId="2153AF40" w14:textId="77777777" w:rsidR="00C66D21" w:rsidRPr="00A47806" w:rsidRDefault="00C66D21" w:rsidP="000F783B">
      <w:pPr>
        <w:pStyle w:val="ListParagraph"/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  <w:highlight w:val="yellow"/>
        </w:rPr>
      </w:pPr>
      <w:r w:rsidRPr="00A47806">
        <w:rPr>
          <w:rFonts w:ascii="TH Sarabun New" w:hAnsi="TH Sarabun New" w:cs="TH Sarabun New"/>
          <w:sz w:val="32"/>
          <w:szCs w:val="32"/>
          <w:highlight w:val="yellow"/>
          <w:cs/>
        </w:rPr>
        <w:lastRenderedPageBreak/>
        <w:t>ผู้ยื่นข้อเสนอต้องมี</w:t>
      </w:r>
      <w:r w:rsidR="000F783B" w:rsidRPr="00A47806">
        <w:rPr>
          <w:rFonts w:ascii="TH Sarabun New" w:hAnsi="TH Sarabun New" w:cs="TH Sarabun New" w:hint="cs"/>
          <w:sz w:val="32"/>
          <w:szCs w:val="32"/>
          <w:highlight w:val="yellow"/>
          <w:cs/>
        </w:rPr>
        <w:t>ผลงาน</w:t>
      </w:r>
      <w:r w:rsidR="00A47806" w:rsidRPr="00A47806">
        <w:rPr>
          <w:rFonts w:ascii="TH Sarabun New" w:hAnsi="TH Sarabun New" w:cs="TH Sarabun New" w:hint="cs"/>
          <w:sz w:val="32"/>
          <w:szCs w:val="32"/>
          <w:highlight w:val="yellow"/>
          <w:cs/>
        </w:rPr>
        <w:t>ขาย</w:t>
      </w:r>
      <w:r w:rsidR="00687260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ติดตั้ง ซ่อมแซม บำรุงรักษา ระบบรักษาความปลอดภัยและเตือนภัย</w:t>
      </w:r>
      <w:r w:rsidR="000F783B" w:rsidRPr="00A47806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687260">
        <w:rPr>
          <w:rFonts w:ascii="TH Sarabun New" w:hAnsi="TH Sarabun New" w:cs="TH Sarabun New" w:hint="cs"/>
          <w:sz w:val="32"/>
          <w:szCs w:val="32"/>
          <w:highlight w:val="yellow"/>
          <w:cs/>
        </w:rPr>
        <w:t>แก่</w:t>
      </w:r>
      <w:r w:rsidRPr="00A47806">
        <w:rPr>
          <w:rFonts w:ascii="TH Sarabun New" w:hAnsi="TH Sarabun New" w:cs="TH Sarabun New"/>
          <w:sz w:val="32"/>
          <w:szCs w:val="32"/>
          <w:highlight w:val="yellow"/>
          <w:cs/>
        </w:rPr>
        <w:t>หน่วยงานราชการหรือเอกชนที่น่าเชื่อถือมาก่อนและต้องมีหนังสือรับรองผลงานหรือสำเนาหนังสือสัญญาหรือสำเนาใบสั่ง</w:t>
      </w:r>
      <w:r w:rsidR="00A47806" w:rsidRPr="00A47806">
        <w:rPr>
          <w:rFonts w:ascii="TH Sarabun New" w:hAnsi="TH Sarabun New" w:cs="TH Sarabun New" w:hint="cs"/>
          <w:sz w:val="32"/>
          <w:szCs w:val="32"/>
          <w:highlight w:val="yellow"/>
          <w:cs/>
        </w:rPr>
        <w:t>ซื้อ</w:t>
      </w:r>
      <w:r w:rsidRPr="00A47806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ย้อนหลังไม่เกิน </w:t>
      </w:r>
      <w:r w:rsidRPr="00A47806">
        <w:rPr>
          <w:rFonts w:ascii="TH Sarabun New" w:hAnsi="TH Sarabun New" w:cs="TH Sarabun New"/>
          <w:sz w:val="32"/>
          <w:szCs w:val="32"/>
          <w:highlight w:val="yellow"/>
        </w:rPr>
        <w:t>2</w:t>
      </w:r>
      <w:r w:rsidRPr="00A47806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ปี จำนวน </w:t>
      </w:r>
      <w:r w:rsidRPr="00A47806">
        <w:rPr>
          <w:rFonts w:ascii="TH Sarabun New" w:hAnsi="TH Sarabun New" w:cs="TH Sarabun New"/>
          <w:sz w:val="32"/>
          <w:szCs w:val="32"/>
          <w:highlight w:val="yellow"/>
        </w:rPr>
        <w:t>1</w:t>
      </w:r>
      <w:r w:rsidRPr="00A47806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ผลงาน ผลงานไม่น้อยกว่า </w:t>
      </w:r>
      <w:r w:rsidR="000F783B" w:rsidRPr="00A47806">
        <w:rPr>
          <w:rFonts w:ascii="TH Sarabun New" w:hAnsi="TH Sarabun New" w:cs="TH Sarabun New" w:hint="cs"/>
          <w:sz w:val="32"/>
          <w:szCs w:val="32"/>
          <w:highlight w:val="yellow"/>
          <w:cs/>
        </w:rPr>
        <w:t>7</w:t>
      </w:r>
      <w:r w:rsidRPr="00A47806">
        <w:rPr>
          <w:rFonts w:ascii="TH Sarabun New" w:hAnsi="TH Sarabun New" w:cs="TH Sarabun New"/>
          <w:sz w:val="32"/>
          <w:szCs w:val="32"/>
          <w:highlight w:val="yellow"/>
        </w:rPr>
        <w:t>0,000</w:t>
      </w:r>
      <w:r w:rsidRPr="00A47806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บาท</w:t>
      </w:r>
    </w:p>
    <w:p w14:paraId="2276DF87" w14:textId="77777777" w:rsidR="004012AA" w:rsidRDefault="004012AA" w:rsidP="004012AA">
      <w:pPr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4569F723" w14:textId="77777777" w:rsidR="00C60643" w:rsidRDefault="00CA47AA" w:rsidP="004012AA">
      <w:pPr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C66D21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AE1E6E" w:rsidRPr="00C66D21">
        <w:rPr>
          <w:rFonts w:ascii="TH Sarabun New" w:hAnsi="TH Sarabun New" w:cs="TH Sarabun New"/>
          <w:b/>
          <w:bCs/>
          <w:sz w:val="32"/>
          <w:szCs w:val="32"/>
          <w:cs/>
        </w:rPr>
        <w:t>. รายละเอียด</w:t>
      </w:r>
      <w:r w:rsidR="005C4178" w:rsidRPr="00C66D21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</w:p>
    <w:p w14:paraId="0D3AE34B" w14:textId="77777777" w:rsidR="000F783B" w:rsidRDefault="000F783B" w:rsidP="0068726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0F783B">
        <w:rPr>
          <w:rFonts w:ascii="TH Sarabun New" w:hAnsi="TH Sarabun New" w:cs="TH Sarabun New"/>
          <w:sz w:val="32"/>
          <w:szCs w:val="32"/>
          <w:cs/>
        </w:rPr>
        <w:t>ผู้เสนอราคาจะต้องดำเนินการจัดหาและติดตั้ง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อุปกรณ์ควบคุมการเข้า-ออก สำนักงาน</w:t>
      </w:r>
      <w:r w:rsidR="00687260">
        <w:rPr>
          <w:rFonts w:ascii="TH Sarabun New" w:hAnsi="TH Sarabun New" w:cs="TH Sarabun New" w:hint="cs"/>
          <w:sz w:val="32"/>
          <w:szCs w:val="32"/>
          <w:cs/>
        </w:rPr>
        <w:t>และห้องประชุม</w:t>
      </w:r>
      <w:r w:rsidRPr="000F783B">
        <w:rPr>
          <w:rFonts w:ascii="TH Sarabun New" w:hAnsi="TH Sarabun New" w:cs="TH Sarabun New"/>
          <w:sz w:val="32"/>
          <w:szCs w:val="32"/>
          <w:cs/>
        </w:rPr>
        <w:t xml:space="preserve"> พร้อมระบบบันทึก</w:t>
      </w:r>
      <w:r w:rsidR="00687260">
        <w:rPr>
          <w:rFonts w:ascii="TH Sarabun New" w:hAnsi="TH Sarabun New" w:cs="TH Sarabun New"/>
          <w:sz w:val="32"/>
          <w:szCs w:val="32"/>
          <w:cs/>
        </w:rPr>
        <w:t>เวลา จำนวนทั้งสิ้น 4 จุด โดยติดตั้งที่ ชั้น 9 อาคารสิริ</w:t>
      </w:r>
      <w:proofErr w:type="spellStart"/>
      <w:r w:rsidR="00687260">
        <w:rPr>
          <w:rFonts w:ascii="TH Sarabun New" w:hAnsi="TH Sarabun New" w:cs="TH Sarabun New"/>
          <w:sz w:val="32"/>
          <w:szCs w:val="32"/>
          <w:cs/>
        </w:rPr>
        <w:t>ภิ</w:t>
      </w:r>
      <w:r w:rsidR="00687260">
        <w:rPr>
          <w:rFonts w:ascii="TH Sarabun New" w:hAnsi="TH Sarabun New" w:cs="TH Sarabun New" w:hint="cs"/>
          <w:sz w:val="32"/>
          <w:szCs w:val="32"/>
          <w:cs/>
        </w:rPr>
        <w:t>ญ</w:t>
      </w:r>
      <w:proofErr w:type="spellEnd"/>
      <w:r w:rsidR="00687260">
        <w:rPr>
          <w:rFonts w:ascii="TH Sarabun New" w:hAnsi="TH Sarabun New" w:cs="TH Sarabun New" w:hint="cs"/>
          <w:sz w:val="32"/>
          <w:szCs w:val="32"/>
          <w:cs/>
        </w:rPr>
        <w:t>โย สำหรับใช้</w:t>
      </w:r>
      <w:r w:rsidRPr="000F783B">
        <w:rPr>
          <w:rFonts w:ascii="TH Sarabun New" w:hAnsi="TH Sarabun New" w:cs="TH Sarabun New"/>
          <w:sz w:val="32"/>
          <w:szCs w:val="32"/>
          <w:cs/>
        </w:rPr>
        <w:t>ประตู</w:t>
      </w:r>
      <w:r w:rsidR="00687260">
        <w:rPr>
          <w:rFonts w:ascii="TH Sarabun New" w:hAnsi="TH Sarabun New" w:cs="TH Sarabun New"/>
          <w:sz w:val="32"/>
          <w:szCs w:val="32"/>
          <w:cs/>
        </w:rPr>
        <w:t>เปิด-ปิดทางเข้า</w:t>
      </w:r>
      <w:r w:rsidR="00687260">
        <w:rPr>
          <w:rFonts w:ascii="TH Sarabun New" w:hAnsi="TH Sarabun New" w:cs="TH Sarabun New" w:hint="cs"/>
          <w:sz w:val="32"/>
          <w:szCs w:val="32"/>
          <w:cs/>
        </w:rPr>
        <w:t>ออกสำนักงาน</w:t>
      </w:r>
      <w:r w:rsidR="00687260">
        <w:rPr>
          <w:rFonts w:ascii="TH Sarabun New" w:hAnsi="TH Sarabun New" w:cs="TH Sarabun New"/>
          <w:sz w:val="32"/>
          <w:szCs w:val="32"/>
          <w:cs/>
        </w:rPr>
        <w:t>อัตโนมัติ จำนวน 2</w:t>
      </w:r>
      <w:r w:rsidRPr="000F783B">
        <w:rPr>
          <w:rFonts w:ascii="TH Sarabun New" w:hAnsi="TH Sarabun New" w:cs="TH Sarabun New"/>
          <w:sz w:val="32"/>
          <w:szCs w:val="32"/>
          <w:cs/>
        </w:rPr>
        <w:t xml:space="preserve"> จุด</w:t>
      </w:r>
      <w:r w:rsidR="00687260">
        <w:rPr>
          <w:rFonts w:ascii="TH Sarabun New" w:hAnsi="TH Sarabun New" w:cs="TH Sarabun New" w:hint="cs"/>
          <w:sz w:val="32"/>
          <w:szCs w:val="32"/>
          <w:cs/>
        </w:rPr>
        <w:t xml:space="preserve"> ประตูเปิด-ปิดทางเข้าออกห้องประชุม จำนวน 1 ชุด และ ประตูเปิด-ปิดทางเข้าออกห้องไฟฟ้า 1 ชุด</w:t>
      </w:r>
    </w:p>
    <w:p w14:paraId="272E651A" w14:textId="77777777" w:rsidR="000F783B" w:rsidRPr="00236EC3" w:rsidRDefault="000F783B" w:rsidP="00236EC3">
      <w:pPr>
        <w:pStyle w:val="ListParagraph"/>
        <w:numPr>
          <w:ilvl w:val="1"/>
          <w:numId w:val="11"/>
        </w:numPr>
        <w:rPr>
          <w:rFonts w:ascii="TH Sarabun New" w:hAnsi="TH Sarabun New" w:cs="TH Sarabun New"/>
          <w:sz w:val="32"/>
          <w:szCs w:val="32"/>
        </w:rPr>
      </w:pPr>
      <w:r w:rsidRPr="00236EC3">
        <w:rPr>
          <w:rFonts w:ascii="TH Sarabun New" w:hAnsi="TH Sarabun New" w:cs="TH Sarabun New" w:hint="cs"/>
          <w:sz w:val="32"/>
          <w:szCs w:val="32"/>
          <w:cs/>
        </w:rPr>
        <w:t>อุปกรณ์ควบคุมการเข้า-ออก มีคุณสมบัติ ดังนี้</w:t>
      </w:r>
    </w:p>
    <w:p w14:paraId="39E95A68" w14:textId="77777777" w:rsidR="00236EC3" w:rsidRPr="00236EC3" w:rsidRDefault="00236EC3" w:rsidP="00236EC3">
      <w:pPr>
        <w:pStyle w:val="ListParagraph"/>
        <w:numPr>
          <w:ilvl w:val="2"/>
          <w:numId w:val="11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36EC3">
        <w:rPr>
          <w:rFonts w:ascii="TH Sarabun New" w:hAnsi="TH Sarabun New" w:cs="TH Sarabun New" w:hint="cs"/>
          <w:sz w:val="32"/>
          <w:szCs w:val="32"/>
          <w:cs/>
          <w:lang w:val="af-ZA"/>
        </w:rPr>
        <w:t>เป็นชุดอุปกรณ์สำเร็จรูป</w:t>
      </w:r>
      <w:r w:rsidRPr="00236EC3">
        <w:rPr>
          <w:rFonts w:ascii="TH Sarabun New" w:hAnsi="TH Sarabun New" w:cs="TH Sarabun New" w:hint="cs"/>
          <w:sz w:val="32"/>
          <w:szCs w:val="32"/>
          <w:cs/>
        </w:rPr>
        <w:t>ที่สนับสนุน</w:t>
      </w:r>
      <w:r w:rsidRPr="00236EC3"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ระบบปฏิบัติการแบบ </w:t>
      </w:r>
      <w:r w:rsidRPr="00236EC3">
        <w:rPr>
          <w:rFonts w:ascii="TH Sarabun New" w:hAnsi="TH Sarabun New" w:cs="TH Sarabun New"/>
          <w:sz w:val="32"/>
          <w:szCs w:val="32"/>
        </w:rPr>
        <w:t xml:space="preserve">Linux </w:t>
      </w:r>
      <w:r w:rsidRPr="00236EC3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Pr="00236EC3">
        <w:rPr>
          <w:rFonts w:ascii="TH Sarabun New" w:hAnsi="TH Sarabun New" w:cs="TH Sarabun New"/>
          <w:sz w:val="32"/>
          <w:szCs w:val="32"/>
        </w:rPr>
        <w:t>Android</w:t>
      </w:r>
      <w:r w:rsidRPr="00236EC3">
        <w:rPr>
          <w:rFonts w:ascii="TH Sarabun New" w:hAnsi="TH Sarabun New" w:cs="TH Sarabun New" w:hint="cs"/>
          <w:sz w:val="32"/>
          <w:szCs w:val="32"/>
          <w:cs/>
        </w:rPr>
        <w:t xml:space="preserve"> โดยมี</w:t>
      </w:r>
      <w:r w:rsidRPr="00236E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6EC3">
        <w:rPr>
          <w:rFonts w:ascii="TH Sarabun New" w:hAnsi="TH Sarabun New" w:cs="TH Sarabun New" w:hint="cs"/>
          <w:sz w:val="32"/>
          <w:szCs w:val="32"/>
          <w:cs/>
        </w:rPr>
        <w:t>มีกล้องตรวจจับใบหน้ามาบนอุปกรณ์ และติดตั้งซอฟท์แวร์</w:t>
      </w:r>
      <w:r w:rsidRPr="00236EC3">
        <w:rPr>
          <w:rFonts w:ascii="TH Sarabun New" w:hAnsi="TH Sarabun New" w:cs="TH Sarabun New"/>
          <w:sz w:val="32"/>
          <w:szCs w:val="32"/>
          <w:cs/>
        </w:rPr>
        <w:t>ตรวจ</w:t>
      </w:r>
      <w:r w:rsidRPr="00236EC3">
        <w:rPr>
          <w:rFonts w:ascii="TH Sarabun New" w:hAnsi="TH Sarabun New" w:cs="TH Sarabun New" w:hint="cs"/>
          <w:sz w:val="32"/>
          <w:szCs w:val="32"/>
          <w:cs/>
        </w:rPr>
        <w:t>สอบใบด้วยใบหน้า ลายนิ้วมือ การ์ด และรหัสผ่านเป็นอย่างน้อย</w:t>
      </w:r>
    </w:p>
    <w:p w14:paraId="483E17F4" w14:textId="77777777" w:rsidR="00236EC3" w:rsidRPr="00236EC3" w:rsidRDefault="00236EC3" w:rsidP="00236EC3">
      <w:pPr>
        <w:pStyle w:val="ListParagraph"/>
        <w:numPr>
          <w:ilvl w:val="2"/>
          <w:numId w:val="11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af-ZA"/>
        </w:rPr>
      </w:pP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>มีหน่วยประมวลผลกลาง (</w:t>
      </w:r>
      <w:r w:rsidRPr="00236EC3">
        <w:rPr>
          <w:rFonts w:ascii="TH Sarabun New" w:hAnsi="TH Sarabun New" w:cs="TH Sarabun New"/>
          <w:sz w:val="32"/>
          <w:szCs w:val="32"/>
          <w:lang w:val="af-ZA"/>
        </w:rPr>
        <w:t>CPU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) </w:t>
      </w:r>
      <w:r w:rsidRPr="00236EC3">
        <w:rPr>
          <w:rFonts w:ascii="TH Sarabun New" w:hAnsi="TH Sarabun New" w:cs="TH Sarabun New"/>
          <w:sz w:val="32"/>
          <w:szCs w:val="32"/>
          <w:cs/>
        </w:rPr>
        <w:t>ไม่น้อยกว่า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 </w:t>
      </w:r>
      <w:r w:rsidRPr="00236EC3">
        <w:rPr>
          <w:rFonts w:ascii="TH Sarabun New" w:hAnsi="TH Sarabun New" w:cs="TH Sarabun New"/>
          <w:sz w:val="32"/>
          <w:szCs w:val="32"/>
        </w:rPr>
        <w:t>2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 แกนหลัก  (</w:t>
      </w:r>
      <w:r w:rsidRPr="00236EC3">
        <w:rPr>
          <w:rFonts w:ascii="TH Sarabun New" w:hAnsi="TH Sarabun New" w:cs="TH Sarabun New"/>
          <w:sz w:val="32"/>
          <w:szCs w:val="32"/>
          <w:lang w:val="af-ZA"/>
        </w:rPr>
        <w:t>2 core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) </w:t>
      </w:r>
      <w:r w:rsidRPr="00236EC3"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และ </w:t>
      </w:r>
      <w:r w:rsidRPr="00236EC3">
        <w:rPr>
          <w:rFonts w:ascii="TH Sarabun New" w:hAnsi="TH Sarabun New" w:cs="TH Sarabun New"/>
          <w:sz w:val="32"/>
          <w:szCs w:val="32"/>
          <w:cs/>
        </w:rPr>
        <w:t xml:space="preserve">มีหน่วยความจำขนาดไม่น้อยกว่า </w:t>
      </w:r>
      <w:r w:rsidRPr="00236EC3">
        <w:rPr>
          <w:rFonts w:ascii="TH Sarabun New" w:hAnsi="TH Sarabun New" w:cs="TH Sarabun New"/>
          <w:sz w:val="32"/>
          <w:szCs w:val="32"/>
          <w:lang w:val="af-ZA"/>
        </w:rPr>
        <w:t>8 GB</w:t>
      </w:r>
    </w:p>
    <w:p w14:paraId="1129D31F" w14:textId="77777777" w:rsidR="00236EC3" w:rsidRDefault="00236EC3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af-ZA"/>
        </w:rPr>
      </w:pP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>มีหน้าจอแสดง</w:t>
      </w:r>
      <w:r w:rsidRPr="00236EC3">
        <w:rPr>
          <w:rFonts w:ascii="TH Sarabun New" w:hAnsi="TH Sarabun New" w:cs="TH Sarabun New"/>
          <w:sz w:val="32"/>
          <w:szCs w:val="32"/>
          <w:cs/>
        </w:rPr>
        <w:t>ผล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แบบ </w:t>
      </w:r>
      <w:r w:rsidRPr="00236EC3">
        <w:rPr>
          <w:rFonts w:ascii="TH Sarabun New" w:hAnsi="TH Sarabun New" w:cs="TH Sarabun New"/>
          <w:sz w:val="32"/>
          <w:szCs w:val="32"/>
          <w:lang w:val="af-ZA"/>
        </w:rPr>
        <w:t xml:space="preserve">LCD 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ขนาด </w:t>
      </w:r>
      <w:r w:rsidRPr="00236EC3">
        <w:rPr>
          <w:rFonts w:ascii="TH Sarabun New" w:hAnsi="TH Sarabun New" w:cs="TH Sarabun New"/>
          <w:sz w:val="32"/>
          <w:szCs w:val="32"/>
          <w:lang w:val="af-ZA"/>
        </w:rPr>
        <w:t>5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 นิ้ว โดยมีกล้องหน้าแบบคู่ </w:t>
      </w:r>
      <w:r w:rsidRPr="00236EC3"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กล้องไฟต่ำพร้อม </w:t>
      </w:r>
      <w:r w:rsidRPr="00236EC3">
        <w:rPr>
          <w:rFonts w:ascii="TH Sarabun New" w:hAnsi="TH Sarabun New" w:cs="TH Sarabun New"/>
          <w:sz w:val="32"/>
          <w:szCs w:val="32"/>
        </w:rPr>
        <w:t>WDR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  </w:t>
      </w:r>
      <w:r w:rsidRPr="00236EC3">
        <w:rPr>
          <w:rFonts w:ascii="TH Sarabun New" w:hAnsi="TH Sarabun New" w:cs="TH Sarabun New"/>
          <w:sz w:val="32"/>
          <w:szCs w:val="32"/>
          <w:cs/>
        </w:rPr>
        <w:t xml:space="preserve">ความละเอียดไม่น้อยกว่า </w:t>
      </w:r>
      <w:r w:rsidRPr="00236EC3">
        <w:rPr>
          <w:rFonts w:ascii="TH Sarabun New" w:hAnsi="TH Sarabun New" w:cs="TH Sarabun New"/>
          <w:sz w:val="32"/>
          <w:szCs w:val="32"/>
          <w:lang w:val="af-ZA"/>
        </w:rPr>
        <w:t xml:space="preserve">2 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>ล้านเมกะ</w:t>
      </w:r>
      <w:proofErr w:type="spellStart"/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>พิกเซล</w:t>
      </w:r>
      <w:proofErr w:type="spellEnd"/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 หรือดีกว่า</w:t>
      </w:r>
    </w:p>
    <w:p w14:paraId="0C94F9D2" w14:textId="77777777" w:rsidR="00236EC3" w:rsidRPr="00D91710" w:rsidRDefault="00236EC3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color w:val="FF0000"/>
          <w:sz w:val="32"/>
          <w:szCs w:val="32"/>
          <w:lang w:val="af-ZA"/>
        </w:rPr>
      </w:pPr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รองรับใบหน้าได้ไม่น้อยกว่า </w:t>
      </w:r>
      <w:r w:rsidR="00A47806" w:rsidRPr="00D91710">
        <w:rPr>
          <w:rFonts w:ascii="TH Sarabun New" w:hAnsi="TH Sarabun New" w:cs="TH Sarabun New"/>
          <w:color w:val="FF0000"/>
          <w:sz w:val="32"/>
          <w:szCs w:val="32"/>
        </w:rPr>
        <w:t>1</w:t>
      </w:r>
      <w:r w:rsidRPr="00D91710">
        <w:rPr>
          <w:rFonts w:ascii="TH Sarabun New" w:hAnsi="TH Sarabun New" w:cs="TH Sarabun New"/>
          <w:color w:val="FF0000"/>
          <w:sz w:val="32"/>
          <w:szCs w:val="32"/>
        </w:rPr>
        <w:t xml:space="preserve">,000 </w:t>
      </w:r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ใบหน้า รองรับบัตรได้ไม่น้อยกว่า </w:t>
      </w:r>
      <w:r w:rsidR="00A47806" w:rsidRPr="00D91710">
        <w:rPr>
          <w:rFonts w:ascii="TH Sarabun New" w:hAnsi="TH Sarabun New" w:cs="TH Sarabun New"/>
          <w:color w:val="FF0000"/>
          <w:sz w:val="32"/>
          <w:szCs w:val="32"/>
        </w:rPr>
        <w:t>1</w:t>
      </w:r>
      <w:r w:rsidRPr="00D91710">
        <w:rPr>
          <w:rFonts w:ascii="TH Sarabun New" w:hAnsi="TH Sarabun New" w:cs="TH Sarabun New"/>
          <w:color w:val="FF0000"/>
          <w:sz w:val="32"/>
          <w:szCs w:val="32"/>
        </w:rPr>
        <w:t xml:space="preserve">,000 </w:t>
      </w:r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ใบ รองรับลายนิ้วมือได้ไม่น้อยกว่า </w:t>
      </w:r>
      <w:r w:rsidR="00A47806" w:rsidRPr="00D91710"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D91710">
        <w:rPr>
          <w:rFonts w:ascii="TH Sarabun New" w:hAnsi="TH Sarabun New" w:cs="TH Sarabun New"/>
          <w:color w:val="FF0000"/>
          <w:sz w:val="32"/>
          <w:szCs w:val="32"/>
        </w:rPr>
        <w:t xml:space="preserve">,000 </w:t>
      </w:r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>ลายนิ้วมือ</w:t>
      </w:r>
    </w:p>
    <w:p w14:paraId="4A40B18C" w14:textId="77777777" w:rsidR="00236EC3" w:rsidRPr="00236EC3" w:rsidRDefault="00236EC3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af-ZA"/>
        </w:rPr>
      </w:pPr>
      <w:r w:rsidRPr="00236EC3"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สแกนใบหน้าด้วย </w:t>
      </w:r>
      <w:r w:rsidRPr="00236EC3">
        <w:rPr>
          <w:rFonts w:ascii="TH Sarabun New" w:hAnsi="TH Sarabun New" w:cs="TH Sarabun New"/>
          <w:sz w:val="32"/>
          <w:szCs w:val="32"/>
        </w:rPr>
        <w:t xml:space="preserve">Visible Light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236EC3">
        <w:rPr>
          <w:rFonts w:ascii="TH Sarabun New" w:hAnsi="TH Sarabun New" w:cs="TH Sarabun New" w:hint="cs"/>
          <w:sz w:val="32"/>
          <w:szCs w:val="32"/>
          <w:cs/>
        </w:rPr>
        <w:t>มี</w:t>
      </w:r>
      <w:proofErr w:type="spellStart"/>
      <w:r w:rsidRPr="00236EC3">
        <w:rPr>
          <w:rFonts w:ascii="TH Sarabun New" w:hAnsi="TH Sarabun New" w:cs="TH Sarabun New" w:hint="cs"/>
          <w:sz w:val="32"/>
          <w:szCs w:val="32"/>
          <w:cs/>
        </w:rPr>
        <w:t>อัล</w:t>
      </w:r>
      <w:proofErr w:type="spellEnd"/>
      <w:r w:rsidRPr="00236EC3">
        <w:rPr>
          <w:rFonts w:ascii="TH Sarabun New" w:hAnsi="TH Sarabun New" w:cs="TH Sarabun New" w:hint="cs"/>
          <w:sz w:val="32"/>
          <w:szCs w:val="32"/>
          <w:cs/>
        </w:rPr>
        <w:t xml:space="preserve">กอลิทึมที่ออกแบบมาเพื่อป้องกันการปลอมแปลงใบหน้าผ่านการใช้ภาพสื่อ (เลเซอร์และภาพถ่ายทั้งแบบสีหรือขาวดำ) การใช้วิดีโอ และการซ้อมภาพ </w:t>
      </w:r>
      <w:r w:rsidRPr="00236EC3">
        <w:rPr>
          <w:rFonts w:ascii="TH Sarabun New" w:hAnsi="TH Sarabun New" w:cs="TH Sarabun New"/>
          <w:sz w:val="32"/>
          <w:szCs w:val="32"/>
        </w:rPr>
        <w:t>3D</w:t>
      </w:r>
    </w:p>
    <w:p w14:paraId="2EE833E8" w14:textId="77777777" w:rsidR="00236EC3" w:rsidRPr="00A47806" w:rsidRDefault="00A47806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color w:val="FF0000"/>
          <w:sz w:val="32"/>
          <w:szCs w:val="32"/>
          <w:lang w:val="af-ZA"/>
        </w:rPr>
      </w:pPr>
      <w:r w:rsidRPr="00A47806">
        <w:rPr>
          <w:rFonts w:ascii="TH Sarabun New" w:hAnsi="TH Sarabun New" w:cs="TH Sarabun New" w:hint="cs"/>
          <w:color w:val="FF0000"/>
          <w:sz w:val="32"/>
          <w:szCs w:val="32"/>
          <w:cs/>
        </w:rPr>
        <w:t>ระยะการสแกนใบหน้า</w:t>
      </w:r>
      <w:r w:rsidRPr="00A4780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A47806">
        <w:rPr>
          <w:rFonts w:ascii="TH Sarabun New" w:hAnsi="TH Sarabun New" w:cs="TH Sarabun New" w:hint="cs"/>
          <w:color w:val="FF0000"/>
          <w:sz w:val="32"/>
          <w:szCs w:val="32"/>
          <w:cs/>
        </w:rPr>
        <w:t>ไม่น้อยกว่า</w:t>
      </w:r>
      <w:r w:rsidR="00236EC3" w:rsidRPr="00A4780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236EC3" w:rsidRPr="00A47806">
        <w:rPr>
          <w:rFonts w:ascii="TH Sarabun New" w:hAnsi="TH Sarabun New" w:cs="TH Sarabun New"/>
          <w:color w:val="FF0000"/>
          <w:sz w:val="32"/>
          <w:szCs w:val="32"/>
        </w:rPr>
        <w:t>0</w:t>
      </w:r>
      <w:r w:rsidR="00236EC3" w:rsidRPr="00A4780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="00236EC3" w:rsidRPr="00A47806">
        <w:rPr>
          <w:rFonts w:ascii="TH Sarabun New" w:hAnsi="TH Sarabun New" w:cs="TH Sarabun New"/>
          <w:color w:val="FF0000"/>
          <w:sz w:val="32"/>
          <w:szCs w:val="32"/>
        </w:rPr>
        <w:t>30</w:t>
      </w:r>
      <w:r w:rsidRPr="00A4780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เมตร</w:t>
      </w:r>
      <w:r w:rsidR="00236EC3" w:rsidRPr="00A4780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236EC3" w:rsidRPr="00A4780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="00236EC3" w:rsidRPr="00A47806">
        <w:rPr>
          <w:rFonts w:ascii="TH Sarabun New" w:hAnsi="TH Sarabun New" w:cs="TH Sarabun New"/>
          <w:color w:val="FF0000"/>
          <w:sz w:val="32"/>
          <w:szCs w:val="32"/>
          <w:cs/>
          <w:lang w:val="af-ZA"/>
        </w:rPr>
        <w:t>มี</w:t>
      </w:r>
      <w:r w:rsidR="00236EC3" w:rsidRPr="00A47806">
        <w:rPr>
          <w:rFonts w:ascii="TH Sarabun New" w:hAnsi="TH Sarabun New" w:cs="TH Sarabun New" w:hint="cs"/>
          <w:color w:val="FF0000"/>
          <w:sz w:val="32"/>
          <w:szCs w:val="32"/>
          <w:cs/>
          <w:lang w:val="af-ZA"/>
        </w:rPr>
        <w:t xml:space="preserve">ความเร็วในการตรวจจับใบหน้าน้อยกว่า </w:t>
      </w:r>
      <w:r w:rsidR="00236EC3" w:rsidRPr="00A4780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Pr="00A47806">
        <w:rPr>
          <w:rFonts w:ascii="TH Sarabun New" w:hAnsi="TH Sarabun New" w:cs="TH Sarabun New" w:hint="cs"/>
          <w:color w:val="FF0000"/>
          <w:sz w:val="32"/>
          <w:szCs w:val="32"/>
          <w:cs/>
        </w:rPr>
        <w:t>วินาที</w:t>
      </w:r>
    </w:p>
    <w:p w14:paraId="1D1C2247" w14:textId="77777777" w:rsidR="00236EC3" w:rsidRPr="00236EC3" w:rsidRDefault="00236EC3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af-ZA"/>
        </w:rPr>
      </w:pPr>
      <w:r w:rsidRPr="00236EC3">
        <w:rPr>
          <w:rFonts w:ascii="TH Sarabun New" w:hAnsi="TH Sarabun New" w:cs="TH Sarabun New" w:hint="cs"/>
          <w:sz w:val="32"/>
          <w:szCs w:val="32"/>
          <w:cs/>
        </w:rPr>
        <w:t>รองรับโมดูล</w:t>
      </w:r>
      <w:r w:rsidRPr="00236EC3">
        <w:rPr>
          <w:rFonts w:ascii="TH Sarabun New" w:hAnsi="TH Sarabun New" w:cs="TH Sarabun New"/>
          <w:sz w:val="32"/>
          <w:szCs w:val="32"/>
          <w:cs/>
        </w:rPr>
        <w:t>บัตร</w:t>
      </w:r>
      <w:r w:rsidR="009251C2">
        <w:rPr>
          <w:rFonts w:ascii="TH Sarabun New" w:hAnsi="TH Sarabun New" w:cs="TH Sarabun New" w:hint="cs"/>
          <w:sz w:val="32"/>
          <w:szCs w:val="32"/>
          <w:cs/>
        </w:rPr>
        <w:t xml:space="preserve">ของ สสวท. บัตรอื่นๆ </w:t>
      </w:r>
      <w:r w:rsidRPr="00236EC3">
        <w:rPr>
          <w:rFonts w:ascii="TH Sarabun New" w:hAnsi="TH Sarabun New" w:cs="TH Sarabun New"/>
          <w:sz w:val="32"/>
          <w:szCs w:val="32"/>
          <w:cs/>
        </w:rPr>
        <w:t>ได้ เช่น 125</w:t>
      </w:r>
      <w:r w:rsidRPr="00236EC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36EC3">
        <w:rPr>
          <w:rFonts w:ascii="TH Sarabun New" w:hAnsi="TH Sarabun New" w:cs="TH Sarabun New"/>
          <w:sz w:val="32"/>
          <w:szCs w:val="32"/>
        </w:rPr>
        <w:t>KHz</w:t>
      </w:r>
      <w:proofErr w:type="spellEnd"/>
      <w:r w:rsidRPr="00236EC3">
        <w:rPr>
          <w:rFonts w:ascii="TH Sarabun New" w:hAnsi="TH Sarabun New" w:cs="TH Sarabun New"/>
          <w:sz w:val="32"/>
          <w:szCs w:val="32"/>
        </w:rPr>
        <w:t xml:space="preserve"> ID Card </w:t>
      </w:r>
      <w:r w:rsidRPr="00236EC3">
        <w:rPr>
          <w:rFonts w:ascii="TH Sarabun New" w:hAnsi="TH Sarabun New" w:cs="TH Sarabun New"/>
          <w:sz w:val="32"/>
          <w:szCs w:val="32"/>
          <w:cs/>
        </w:rPr>
        <w:t>(</w:t>
      </w:r>
      <w:r w:rsidRPr="00236EC3">
        <w:rPr>
          <w:rFonts w:ascii="TH Sarabun New" w:hAnsi="TH Sarabun New" w:cs="TH Sarabun New"/>
          <w:sz w:val="32"/>
          <w:szCs w:val="32"/>
        </w:rPr>
        <w:t>EM</w:t>
      </w:r>
      <w:r w:rsidRPr="00236EC3">
        <w:rPr>
          <w:rFonts w:ascii="TH Sarabun New" w:hAnsi="TH Sarabun New" w:cs="TH Sarabun New"/>
          <w:sz w:val="32"/>
          <w:szCs w:val="32"/>
          <w:cs/>
        </w:rPr>
        <w:t>) และ 13.56</w:t>
      </w:r>
      <w:r w:rsidRPr="00236EC3">
        <w:rPr>
          <w:rFonts w:ascii="TH Sarabun New" w:hAnsi="TH Sarabun New" w:cs="TH Sarabun New"/>
          <w:sz w:val="32"/>
          <w:szCs w:val="32"/>
        </w:rPr>
        <w:t xml:space="preserve"> MHz IC Card </w:t>
      </w:r>
      <w:r w:rsidRPr="00236EC3">
        <w:rPr>
          <w:rFonts w:ascii="TH Sarabun New" w:hAnsi="TH Sarabun New" w:cs="TH Sarabun New"/>
          <w:sz w:val="32"/>
          <w:szCs w:val="32"/>
          <w:cs/>
        </w:rPr>
        <w:t>(</w:t>
      </w:r>
      <w:r w:rsidRPr="00236EC3">
        <w:rPr>
          <w:rFonts w:ascii="TH Sarabun New" w:hAnsi="TH Sarabun New" w:cs="TH Sarabun New"/>
          <w:sz w:val="32"/>
          <w:szCs w:val="32"/>
        </w:rPr>
        <w:t>MF</w:t>
      </w:r>
      <w:r w:rsidRPr="00236EC3">
        <w:rPr>
          <w:rFonts w:ascii="TH Sarabun New" w:hAnsi="TH Sarabun New" w:cs="TH Sarabun New"/>
          <w:sz w:val="32"/>
          <w:szCs w:val="32"/>
          <w:cs/>
        </w:rPr>
        <w:t>) หรือดีกว่า</w:t>
      </w:r>
    </w:p>
    <w:p w14:paraId="5B5BACD9" w14:textId="77777777" w:rsidR="00D141F0" w:rsidRPr="00D91710" w:rsidRDefault="00236EC3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color w:val="FF0000"/>
          <w:sz w:val="32"/>
          <w:szCs w:val="32"/>
          <w:lang w:val="af-ZA"/>
        </w:rPr>
      </w:pPr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>มี</w:t>
      </w:r>
      <w:proofErr w:type="spellStart"/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>ฟั</w:t>
      </w:r>
      <w:proofErr w:type="spellEnd"/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>งก</w:t>
      </w:r>
      <w:proofErr w:type="spellStart"/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>์ชั่น</w:t>
      </w:r>
      <w:proofErr w:type="spellEnd"/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>ควบคุมประตูด้วยอุปกรณ์ล๊อคไฟฟ้า เซ็นเซอร์ประตู ปุ่มทางอ</w:t>
      </w:r>
      <w:r w:rsidR="00D91710"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อก เอาต์พุตแจ้งเตือน รีโมทควบคุมระยะไกล </w:t>
      </w:r>
      <w:r w:rsidRPr="00D91710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เป็นอย่างน้อย</w:t>
      </w:r>
    </w:p>
    <w:p w14:paraId="6702DD5E" w14:textId="77777777" w:rsidR="00236EC3" w:rsidRPr="00463FDC" w:rsidRDefault="00463FDC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color w:val="FF0000"/>
          <w:sz w:val="32"/>
          <w:szCs w:val="32"/>
          <w:lang w:val="af-ZA"/>
        </w:rPr>
      </w:pPr>
      <w:r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ในกรณีระบบไฟฟ้าของอาคารสิริภิญโญ มีปัญหา ไม่สามารถใช้งานได้ อุปกรณ์ควบคุมการเข้า-ออก </w:t>
      </w:r>
      <w:r w:rsidR="0068726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ต้องสามารถใช้งานร่วมกับอุปกรณ์</w:t>
      </w:r>
      <w:r w:rsidR="009251C2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สำรอง</w:t>
      </w:r>
      <w:r w:rsidR="0068726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ไฟ</w:t>
      </w:r>
      <w:r w:rsidR="00D9171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91710" w:rsidRPr="00463FDC">
        <w:rPr>
          <w:rFonts w:ascii="TH Sarabun New" w:hAnsi="TH Sarabun New" w:cs="TH Sarabun New"/>
          <w:color w:val="FF0000"/>
          <w:sz w:val="32"/>
          <w:szCs w:val="32"/>
        </w:rPr>
        <w:t xml:space="preserve">(UPS </w:t>
      </w:r>
      <w:r w:rsidR="00D9171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ขนาด </w:t>
      </w:r>
      <w:r w:rsidRPr="00463FDC">
        <w:rPr>
          <w:rFonts w:ascii="TH Sarabun New" w:hAnsi="TH Sarabun New" w:cs="TH Sarabun New"/>
          <w:color w:val="FF0000"/>
          <w:sz w:val="32"/>
          <w:szCs w:val="32"/>
          <w:cs/>
          <w:lang w:eastAsia="th-TH"/>
        </w:rPr>
        <w:t>5000</w:t>
      </w:r>
      <w:r w:rsidR="00D91710" w:rsidRPr="00463FDC">
        <w:rPr>
          <w:rFonts w:ascii="TH Sarabun New" w:hAnsi="TH Sarabun New" w:cs="TH Sarabun New"/>
          <w:color w:val="FF0000"/>
          <w:sz w:val="32"/>
          <w:szCs w:val="32"/>
          <w:lang w:eastAsia="th-TH"/>
        </w:rPr>
        <w:t xml:space="preserve">VA </w:t>
      </w:r>
      <w:r w:rsidRPr="00463FDC">
        <w:rPr>
          <w:rFonts w:ascii="TH Sarabun New" w:hAnsi="TH Sarabun New" w:cs="TH Sarabun New"/>
          <w:color w:val="FF0000"/>
          <w:sz w:val="32"/>
          <w:szCs w:val="32"/>
          <w:cs/>
          <w:lang w:eastAsia="th-TH"/>
        </w:rPr>
        <w:t>/ 3500</w:t>
      </w:r>
      <w:r w:rsidR="00D91710" w:rsidRPr="00463FDC">
        <w:rPr>
          <w:rFonts w:ascii="TH Sarabun New" w:hAnsi="TH Sarabun New" w:cs="TH Sarabun New"/>
          <w:color w:val="FF0000"/>
          <w:sz w:val="32"/>
          <w:szCs w:val="32"/>
          <w:lang w:eastAsia="th-TH"/>
        </w:rPr>
        <w:t>Watt</w:t>
      </w:r>
      <w:r w:rsidR="00D91710" w:rsidRPr="00463FDC">
        <w:rPr>
          <w:rFonts w:ascii="TH Sarabun New" w:hAnsi="TH Sarabun New" w:cs="TH Sarabun New"/>
          <w:color w:val="FF0000"/>
          <w:sz w:val="32"/>
          <w:szCs w:val="32"/>
        </w:rPr>
        <w:t xml:space="preserve">) </w:t>
      </w:r>
      <w:r w:rsidR="00D9171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proofErr w:type="spellStart"/>
      <w:r w:rsidR="00D9171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สสวท</w:t>
      </w:r>
      <w:proofErr w:type="spellEnd"/>
      <w:r w:rsidR="00D91710" w:rsidRPr="00463FDC">
        <w:rPr>
          <w:rFonts w:ascii="TH Sarabun New" w:hAnsi="TH Sarabun New" w:cs="TH Sarabun New"/>
          <w:color w:val="FF0000"/>
          <w:sz w:val="32"/>
          <w:szCs w:val="32"/>
        </w:rPr>
        <w:t>.</w:t>
      </w:r>
      <w:r w:rsidR="00D9171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ได้อย่างน้อย 1 ชั่วโมง</w:t>
      </w:r>
      <w:r w:rsidR="0068726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 ในกรณีระบบไฟฟ้ามีปัญหา </w:t>
      </w:r>
      <w:r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อุปกรณ์ควบคุมการเข้า-ออก จะ</w:t>
      </w:r>
      <w:r w:rsidR="0068726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ต้อง</w:t>
      </w:r>
      <w:r w:rsidR="00D9171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ปลด</w:t>
      </w:r>
      <w:r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ล๊อค</w:t>
      </w:r>
      <w:r w:rsidR="00687260" w:rsidRPr="00463FDC">
        <w:rPr>
          <w:rFonts w:ascii="TH Sarabun New" w:hAnsi="TH Sarabun New" w:cs="TH Sarabun New" w:hint="cs"/>
          <w:color w:val="FF0000"/>
          <w:sz w:val="32"/>
          <w:szCs w:val="32"/>
          <w:cs/>
        </w:rPr>
        <w:t>ได้โดยอัตโนมัติ</w:t>
      </w:r>
    </w:p>
    <w:p w14:paraId="73F3457F" w14:textId="77777777" w:rsidR="00236EC3" w:rsidRDefault="00236EC3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af-ZA"/>
        </w:rPr>
      </w:pP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lastRenderedPageBreak/>
        <w:t>ระบบแสดงผลเป็นภาษาอังกฤษและภาษาไทยได้ ทั้งตัวอักษรและเสียง โดยสามารถเลือกตั</w:t>
      </w:r>
      <w:r w:rsidRPr="00236EC3">
        <w:rPr>
          <w:rFonts w:ascii="TH Sarabun New" w:hAnsi="TH Sarabun New" w:cs="TH Sarabun New"/>
          <w:sz w:val="32"/>
          <w:szCs w:val="32"/>
          <w:cs/>
        </w:rPr>
        <w:t>้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>งค่าการแสดงผลได้จากตัวอุปกรณ์</w:t>
      </w:r>
    </w:p>
    <w:p w14:paraId="56BE1DFC" w14:textId="77777777" w:rsidR="00236EC3" w:rsidRDefault="00236EC3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af-ZA"/>
        </w:rPr>
      </w:pP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>มี</w:t>
      </w:r>
      <w:r w:rsidRPr="00236EC3">
        <w:rPr>
          <w:rFonts w:ascii="TH Sarabun New" w:hAnsi="TH Sarabun New" w:cs="TH Sarabun New"/>
          <w:sz w:val="32"/>
          <w:szCs w:val="32"/>
          <w:cs/>
        </w:rPr>
        <w:t>ไฟแสงสว่าง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ด้วยแสงจาก </w:t>
      </w:r>
      <w:r w:rsidRPr="00236EC3">
        <w:rPr>
          <w:rFonts w:ascii="TH Sarabun New" w:hAnsi="TH Sarabun New" w:cs="TH Sarabun New"/>
          <w:sz w:val="32"/>
          <w:szCs w:val="32"/>
          <w:lang w:val="af-ZA"/>
        </w:rPr>
        <w:t xml:space="preserve">LED </w:t>
      </w: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หรือ </w:t>
      </w:r>
      <w:r w:rsidRPr="00236EC3">
        <w:rPr>
          <w:rFonts w:ascii="TH Sarabun New" w:hAnsi="TH Sarabun New" w:cs="TH Sarabun New"/>
          <w:sz w:val="32"/>
          <w:szCs w:val="32"/>
          <w:lang w:val="af-ZA"/>
        </w:rPr>
        <w:t>IR</w:t>
      </w:r>
      <w:r w:rsidRPr="00236EC3"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 สามารถปรับความสว่างได้</w:t>
      </w:r>
    </w:p>
    <w:p w14:paraId="56912855" w14:textId="77777777" w:rsidR="00236EC3" w:rsidRPr="00236EC3" w:rsidRDefault="00236EC3" w:rsidP="00236EC3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af-ZA"/>
        </w:rPr>
      </w:pPr>
      <w:r w:rsidRPr="00236EC3">
        <w:rPr>
          <w:rFonts w:ascii="TH Sarabun New" w:hAnsi="TH Sarabun New" w:cs="TH Sarabun New" w:hint="cs"/>
          <w:sz w:val="32"/>
          <w:szCs w:val="32"/>
          <w:cs/>
        </w:rPr>
        <w:t>อุปกรณ์ชุดฐาน</w:t>
      </w:r>
      <w:proofErr w:type="spellStart"/>
      <w:r w:rsidRPr="00236EC3">
        <w:rPr>
          <w:rFonts w:ascii="TH Sarabun New" w:hAnsi="TH Sarabun New" w:cs="TH Sarabun New" w:hint="cs"/>
          <w:sz w:val="32"/>
          <w:szCs w:val="32"/>
          <w:cs/>
        </w:rPr>
        <w:t>อะคิลิค</w:t>
      </w:r>
      <w:proofErr w:type="spellEnd"/>
      <w:r w:rsidR="00687260">
        <w:rPr>
          <w:rFonts w:ascii="TH Sarabun New" w:hAnsi="TH Sarabun New" w:cs="TH Sarabun New" w:hint="cs"/>
          <w:sz w:val="32"/>
          <w:szCs w:val="32"/>
          <w:cs/>
        </w:rPr>
        <w:t>หรือวัสดุอื่นที่ดีกว่า</w:t>
      </w:r>
      <w:r w:rsidRPr="00236EC3"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 w:rsidRPr="00236EC3">
        <w:rPr>
          <w:rFonts w:ascii="TH Sarabun New" w:hAnsi="TH Sarabun New" w:cs="TH Sarabun New"/>
          <w:sz w:val="32"/>
          <w:szCs w:val="32"/>
        </w:rPr>
        <w:t>4</w:t>
      </w:r>
      <w:r w:rsidRPr="00236E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6EC3">
        <w:rPr>
          <w:rFonts w:ascii="TH Sarabun New" w:hAnsi="TH Sarabun New" w:cs="TH Sarabun New" w:hint="cs"/>
          <w:sz w:val="32"/>
          <w:szCs w:val="32"/>
          <w:cs/>
        </w:rPr>
        <w:t>ชุด</w:t>
      </w:r>
    </w:p>
    <w:p w14:paraId="19C53247" w14:textId="77777777" w:rsidR="000F783B" w:rsidRPr="00236EC3" w:rsidRDefault="00236EC3" w:rsidP="000F783B">
      <w:pPr>
        <w:pStyle w:val="ListParagraph"/>
        <w:numPr>
          <w:ilvl w:val="2"/>
          <w:numId w:val="10"/>
        </w:numPr>
        <w:spacing w:after="160" w:line="259" w:lineRule="auto"/>
        <w:contextualSpacing/>
        <w:jc w:val="thaiDistribute"/>
        <w:rPr>
          <w:rFonts w:ascii="TH Sarabun New" w:hAnsi="TH Sarabun New" w:cs="TH Sarabun New"/>
          <w:sz w:val="32"/>
          <w:szCs w:val="32"/>
          <w:lang w:val="af-ZA"/>
        </w:rPr>
      </w:pPr>
      <w:r w:rsidRPr="00236EC3">
        <w:rPr>
          <w:rFonts w:ascii="TH Sarabun New" w:hAnsi="TH Sarabun New" w:cs="TH Sarabun New"/>
          <w:sz w:val="32"/>
          <w:szCs w:val="32"/>
          <w:cs/>
          <w:lang w:val="af-ZA"/>
        </w:rPr>
        <w:t xml:space="preserve">ผลิตภัณฑ์ที่นำเสนอจะต้องได้รับมาตรฐานอย่างน้อย </w:t>
      </w:r>
      <w:r w:rsidRPr="00236EC3">
        <w:rPr>
          <w:rFonts w:ascii="TH Sarabun New" w:hAnsi="TH Sarabun New" w:cs="TH Sarabun New"/>
          <w:sz w:val="32"/>
          <w:szCs w:val="32"/>
        </w:rPr>
        <w:t>CE</w:t>
      </w:r>
      <w:r w:rsidRPr="00236EC3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236EC3">
        <w:rPr>
          <w:rFonts w:ascii="TH Sarabun New" w:hAnsi="TH Sarabun New" w:cs="TH Sarabun New"/>
          <w:sz w:val="32"/>
          <w:szCs w:val="32"/>
        </w:rPr>
        <w:t xml:space="preserve"> FC</w:t>
      </w:r>
    </w:p>
    <w:p w14:paraId="3D2688C3" w14:textId="77777777" w:rsidR="000F783B" w:rsidRDefault="000F783B" w:rsidP="00D9171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1710" w:rsidRPr="00D91710">
        <w:rPr>
          <w:rFonts w:ascii="TH Sarabun New" w:hAnsi="TH Sarabun New" w:cs="TH Sarabun New"/>
          <w:sz w:val="32"/>
          <w:szCs w:val="32"/>
          <w:cs/>
        </w:rPr>
        <w:t>ผู้เสนอราคาจะต้องติดตั้งระบบสายสัญญาณและสายไฟฟ้า ที่ใช้ในการติดตั้งอุปกรณ์ พร้อมการเชื่อมต่อสัญญาณในการสั่งการเปิด-ปิดประตูอัตโนมัติ จำนวน 4 ชุด</w:t>
      </w:r>
      <w:r w:rsidR="00D917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17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D91710" w:rsidRPr="00D91710">
        <w:rPr>
          <w:rFonts w:ascii="TH Sarabun New" w:hAnsi="TH Sarabun New" w:cs="TH Sarabun New"/>
          <w:sz w:val="32"/>
          <w:szCs w:val="32"/>
          <w:cs/>
        </w:rPr>
        <w:t xml:space="preserve">จัดหาวัสดุที่ได้มาตรฐานในการดำเนินการเชื่อมต่อระบบไฟฟ้าให้ระบบสามารถทำงานได้อย่างต่อเนื่อง อาทิอุปกรณ์ต่างๆ เช่น </w:t>
      </w:r>
      <w:r w:rsidR="00D91710" w:rsidRPr="00D91710">
        <w:rPr>
          <w:rFonts w:ascii="TH Sarabun New" w:hAnsi="TH Sarabun New" w:cs="TH Sarabun New"/>
          <w:sz w:val="32"/>
          <w:szCs w:val="32"/>
        </w:rPr>
        <w:t xml:space="preserve">ID-Tag, Jack, Plug, Boot, </w:t>
      </w:r>
      <w:r w:rsidR="00D91710" w:rsidRPr="00D91710">
        <w:rPr>
          <w:rFonts w:ascii="TH Sarabun New" w:hAnsi="TH Sarabun New" w:cs="TH Sarabun New"/>
          <w:sz w:val="32"/>
          <w:szCs w:val="32"/>
          <w:cs/>
        </w:rPr>
        <w:t>หัวต่อ</w:t>
      </w:r>
      <w:r w:rsidR="00D91710" w:rsidRPr="00D91710">
        <w:rPr>
          <w:rFonts w:ascii="TH Sarabun New" w:hAnsi="TH Sarabun New" w:cs="TH Sarabun New"/>
          <w:sz w:val="32"/>
          <w:szCs w:val="32"/>
        </w:rPr>
        <w:t xml:space="preserve">, </w:t>
      </w:r>
      <w:r w:rsidR="00D91710" w:rsidRPr="00D91710">
        <w:rPr>
          <w:rFonts w:ascii="TH Sarabun New" w:hAnsi="TH Sarabun New" w:cs="TH Sarabun New"/>
          <w:sz w:val="32"/>
          <w:szCs w:val="32"/>
          <w:cs/>
        </w:rPr>
        <w:t>หัวแปลง</w:t>
      </w:r>
    </w:p>
    <w:p w14:paraId="0A5978CF" w14:textId="77777777" w:rsidR="000F783B" w:rsidRDefault="000F783B" w:rsidP="000F783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F783B">
        <w:rPr>
          <w:rFonts w:ascii="TH Sarabun New" w:hAnsi="TH Sarabun New" w:cs="TH Sarabun New"/>
          <w:sz w:val="32"/>
          <w:szCs w:val="32"/>
          <w:cs/>
        </w:rPr>
        <w:t>ผู้เสนอราคาต้องติดตั้งซอฟท์แวร์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สำหรับใช้</w:t>
      </w:r>
      <w:r w:rsidRPr="000F783B">
        <w:rPr>
          <w:rFonts w:ascii="TH Sarabun New" w:hAnsi="TH Sarabun New" w:cs="TH Sarabun New"/>
          <w:sz w:val="32"/>
          <w:szCs w:val="32"/>
          <w:cs/>
        </w:rPr>
        <w:t>บริหารจัดการ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/>
          <w:sz w:val="32"/>
          <w:szCs w:val="32"/>
          <w:cs/>
        </w:rPr>
        <w:t>ส่วนกลางที่เครื่องแม่ข่าย</w:t>
      </w:r>
      <w:r w:rsidRPr="000F783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สสวท.</w:t>
      </w:r>
      <w:r w:rsidR="00236EC3">
        <w:rPr>
          <w:rFonts w:ascii="TH Sarabun New" w:hAnsi="TH Sarabun New" w:cs="TH Sarabun New" w:hint="cs"/>
          <w:sz w:val="32"/>
          <w:szCs w:val="32"/>
          <w:cs/>
        </w:rPr>
        <w:t xml:space="preserve"> โดยมีคุณสมบัติ ดังนี้</w:t>
      </w:r>
    </w:p>
    <w:p w14:paraId="257C5A1E" w14:textId="77777777" w:rsidR="00236EC3" w:rsidRDefault="00236EC3" w:rsidP="00236EC3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4.4.1 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 xml:space="preserve">โปรแกรมสามารถบันทึกใบหน้าบุคคลได้ไม่น้อยกว่า </w:t>
      </w:r>
      <w:r w:rsidR="00A47806">
        <w:rPr>
          <w:rFonts w:ascii="TH Sarabun New" w:hAnsi="TH Sarabun New" w:cs="TH Sarabun New"/>
          <w:sz w:val="32"/>
          <w:szCs w:val="32"/>
        </w:rPr>
        <w:t>1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>,000 ใบหน้า</w:t>
      </w:r>
      <w:r w:rsidRPr="00B93E0A"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 </w:t>
      </w:r>
      <w:r w:rsidRPr="00B93E0A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 xml:space="preserve">ได้ไม่น้อยกว่า </w:t>
      </w:r>
      <w:r w:rsidR="00A47806">
        <w:rPr>
          <w:rFonts w:ascii="TH Sarabun New" w:hAnsi="TH Sarabun New" w:cs="TH Sarabun New"/>
          <w:sz w:val="32"/>
          <w:szCs w:val="32"/>
        </w:rPr>
        <w:t>1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 xml:space="preserve">,000 ใบ </w:t>
      </w:r>
      <w:r w:rsidRPr="00B93E0A">
        <w:rPr>
          <w:rFonts w:ascii="TH Sarabun New" w:hAnsi="TH Sarabun New" w:cs="TH Sarabun New" w:hint="cs"/>
          <w:sz w:val="32"/>
          <w:szCs w:val="32"/>
          <w:cs/>
        </w:rPr>
        <w:t>ลายนิ้วมือ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 xml:space="preserve">ได้ไม่น้อยกว่า </w:t>
      </w:r>
      <w:r w:rsidR="00A47806">
        <w:rPr>
          <w:rFonts w:ascii="TH Sarabun New" w:hAnsi="TH Sarabun New" w:cs="TH Sarabun New"/>
          <w:sz w:val="32"/>
          <w:szCs w:val="32"/>
        </w:rPr>
        <w:t>2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 xml:space="preserve">,000 </w:t>
      </w:r>
      <w:r w:rsidRPr="00B93E0A">
        <w:rPr>
          <w:rFonts w:ascii="TH Sarabun New" w:hAnsi="TH Sarabun New" w:cs="TH Sarabun New" w:hint="cs"/>
          <w:sz w:val="32"/>
          <w:szCs w:val="32"/>
          <w:cs/>
        </w:rPr>
        <w:t>ลายนิ้วมือ</w:t>
      </w:r>
      <w:r w:rsidRPr="00B93E0A"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 </w:t>
      </w:r>
      <w:r w:rsidRPr="00B93E0A">
        <w:rPr>
          <w:rFonts w:ascii="TH Sarabun New" w:hAnsi="TH Sarabun New" w:cs="TH Sarabun New"/>
          <w:sz w:val="32"/>
          <w:szCs w:val="32"/>
          <w:cs/>
        </w:rPr>
        <w:t xml:space="preserve">โดยสามารถจำแนกเป็น พนักงาน ผู้มาติดต่อ บุคคลต้องห้าม 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>(</w:t>
      </w:r>
      <w:r w:rsidRPr="00B93E0A">
        <w:rPr>
          <w:rFonts w:ascii="TH Sarabun New" w:hAnsi="TH Sarabun New" w:cs="TH Sarabun New"/>
          <w:sz w:val="32"/>
          <w:szCs w:val="32"/>
          <w:lang w:val="af-ZA"/>
        </w:rPr>
        <w:t>Blacklist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>)</w:t>
      </w:r>
    </w:p>
    <w:p w14:paraId="2E99FE3A" w14:textId="77777777" w:rsidR="00236EC3" w:rsidRPr="00B93E0A" w:rsidRDefault="00236EC3" w:rsidP="00236EC3">
      <w:pPr>
        <w:ind w:left="720" w:firstLine="720"/>
        <w:rPr>
          <w:rFonts w:ascii="TH Sarabun New" w:hAnsi="TH Sarabun New" w:cs="TH Sarabun New"/>
          <w:sz w:val="32"/>
          <w:szCs w:val="32"/>
          <w:lang w:val="af-ZA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4.4.2 </w:t>
      </w:r>
      <w:r w:rsidRPr="00B93E0A">
        <w:rPr>
          <w:rFonts w:ascii="TH Sarabun New" w:hAnsi="TH Sarabun New" w:cs="TH Sarabun New"/>
          <w:sz w:val="32"/>
          <w:szCs w:val="32"/>
          <w:cs/>
        </w:rPr>
        <w:t xml:space="preserve">โปรแกรมสามารถบริหารจัดการอุปกรณ์ได้มากกว่า </w:t>
      </w:r>
      <w:r w:rsidRPr="00B93E0A">
        <w:rPr>
          <w:rFonts w:ascii="TH Sarabun New" w:hAnsi="TH Sarabun New" w:cs="TH Sarabun New"/>
          <w:sz w:val="32"/>
          <w:szCs w:val="32"/>
          <w:lang w:val="af-ZA"/>
        </w:rPr>
        <w:t xml:space="preserve">1 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>เครื่อง</w:t>
      </w:r>
    </w:p>
    <w:p w14:paraId="64BABBED" w14:textId="77777777" w:rsidR="00236EC3" w:rsidRPr="00B93E0A" w:rsidRDefault="00236EC3" w:rsidP="00236EC3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val="af-ZA"/>
        </w:rPr>
        <w:t xml:space="preserve">4.4.3 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>โปรแกรม</w:t>
      </w:r>
      <w:r w:rsidRPr="00B93E0A">
        <w:rPr>
          <w:rFonts w:ascii="TH Sarabun New" w:hAnsi="TH Sarabun New" w:cs="TH Sarabun New"/>
          <w:sz w:val="32"/>
          <w:szCs w:val="32"/>
          <w:cs/>
        </w:rPr>
        <w:t>สามารถบริหารจัดการบุคคลที่ผ่านเข้ามาในองค์กรได้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 xml:space="preserve">สามารถกำหนดโครงสร้างขององค์กร </w:t>
      </w:r>
      <w:r w:rsidRPr="00B93E0A">
        <w:rPr>
          <w:rFonts w:ascii="TH Sarabun New" w:hAnsi="TH Sarabun New" w:cs="TH Sarabun New"/>
          <w:sz w:val="32"/>
          <w:szCs w:val="32"/>
          <w:cs/>
        </w:rPr>
        <w:t>(</w:t>
      </w:r>
      <w:r w:rsidRPr="00B93E0A">
        <w:rPr>
          <w:rFonts w:ascii="TH Sarabun New" w:hAnsi="TH Sarabun New" w:cs="TH Sarabun New"/>
          <w:sz w:val="32"/>
          <w:szCs w:val="32"/>
        </w:rPr>
        <w:t>Organization</w:t>
      </w:r>
      <w:r w:rsidRPr="00B93E0A">
        <w:rPr>
          <w:rFonts w:ascii="TH Sarabun New" w:hAnsi="TH Sarabun New" w:cs="TH Sarabun New"/>
          <w:sz w:val="32"/>
          <w:szCs w:val="32"/>
          <w:cs/>
        </w:rPr>
        <w:t>)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 xml:space="preserve"> เพื่อจำแนกประเภทของบุคคลได้</w:t>
      </w:r>
    </w:p>
    <w:p w14:paraId="6AC87086" w14:textId="77777777" w:rsidR="00236EC3" w:rsidRPr="00236EC3" w:rsidRDefault="00236EC3" w:rsidP="00236EC3">
      <w:pPr>
        <w:ind w:left="720" w:firstLine="720"/>
        <w:rPr>
          <w:rFonts w:ascii="TH Sarabun New" w:hAnsi="TH Sarabun New" w:cs="TH Sarabun New"/>
          <w:sz w:val="32"/>
          <w:szCs w:val="32"/>
          <w:lang w:val="af-ZA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4.4.4 </w:t>
      </w:r>
      <w:r w:rsidRPr="00B93E0A">
        <w:rPr>
          <w:rFonts w:ascii="TH Sarabun New" w:hAnsi="TH Sarabun New" w:cs="TH Sarabun New" w:hint="cs"/>
          <w:sz w:val="32"/>
          <w:szCs w:val="32"/>
          <w:cs/>
          <w:lang w:val="af-ZA"/>
        </w:rPr>
        <w:t>มีหน้า</w:t>
      </w:r>
      <w:r w:rsidRPr="00B93E0A">
        <w:rPr>
          <w:rFonts w:ascii="TH Sarabun New" w:hAnsi="TH Sarabun New" w:cs="TH Sarabun New" w:hint="cs"/>
          <w:sz w:val="32"/>
          <w:szCs w:val="32"/>
          <w:cs/>
        </w:rPr>
        <w:t xml:space="preserve">แสดงรายงานการผู้ใช้งานผ่านระบบผ่าน </w:t>
      </w:r>
      <w:r w:rsidRPr="00B93E0A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B93E0A"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 w:rsidRPr="00B93E0A">
        <w:rPr>
          <w:rFonts w:ascii="TH Sarabun New" w:hAnsi="TH Sarabun New" w:cs="TH Sarabun New"/>
          <w:sz w:val="32"/>
          <w:szCs w:val="32"/>
        </w:rPr>
        <w:t>Real</w:t>
      </w:r>
      <w:r w:rsidRPr="00B93E0A">
        <w:rPr>
          <w:rFonts w:ascii="TH Sarabun New" w:hAnsi="TH Sarabun New" w:cs="TH Sarabun New"/>
          <w:sz w:val="32"/>
          <w:szCs w:val="32"/>
          <w:cs/>
        </w:rPr>
        <w:t>-</w:t>
      </w:r>
      <w:r w:rsidRPr="00B93E0A">
        <w:rPr>
          <w:rFonts w:ascii="TH Sarabun New" w:hAnsi="TH Sarabun New" w:cs="TH Sarabun New"/>
          <w:sz w:val="32"/>
          <w:szCs w:val="32"/>
        </w:rPr>
        <w:t>time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>สามารถ</w:t>
      </w:r>
      <w:r w:rsidRPr="00B93E0A">
        <w:rPr>
          <w:rFonts w:ascii="TH Sarabun New" w:hAnsi="TH Sarabun New" w:cs="TH Sarabun New"/>
          <w:sz w:val="32"/>
          <w:szCs w:val="32"/>
          <w:cs/>
        </w:rPr>
        <w:t>ออก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 xml:space="preserve">รายงานเป็นไฟล์ </w:t>
      </w:r>
      <w:r w:rsidRPr="00B93E0A">
        <w:rPr>
          <w:rFonts w:ascii="TH Sarabun New" w:hAnsi="TH Sarabun New" w:cs="TH Sarabun New"/>
          <w:sz w:val="32"/>
          <w:szCs w:val="32"/>
          <w:lang w:val="af-ZA"/>
        </w:rPr>
        <w:t xml:space="preserve">Excel </w:t>
      </w:r>
      <w:r w:rsidRPr="00B93E0A">
        <w:rPr>
          <w:rFonts w:ascii="TH Sarabun New" w:hAnsi="TH Sarabun New" w:cs="TH Sarabun New"/>
          <w:sz w:val="32"/>
          <w:szCs w:val="32"/>
          <w:cs/>
          <w:lang w:val="af-ZA"/>
        </w:rPr>
        <w:t>ได้</w:t>
      </w:r>
    </w:p>
    <w:p w14:paraId="2691C76E" w14:textId="77777777" w:rsidR="00A47806" w:rsidRDefault="000F783B" w:rsidP="00A4780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F783B">
        <w:rPr>
          <w:rFonts w:ascii="TH Sarabun New" w:hAnsi="TH Sarabun New" w:cs="TH Sarabun New"/>
          <w:sz w:val="32"/>
          <w:szCs w:val="32"/>
          <w:cs/>
        </w:rPr>
        <w:t>ผู้เสนอราคาต้องทำการฝึกอบรมการใช้งานแก่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สสวท.</w:t>
      </w:r>
      <w:r w:rsidRPr="000F783B">
        <w:rPr>
          <w:rFonts w:ascii="TH Sarabun New" w:hAnsi="TH Sarabun New" w:cs="TH Sarabun New"/>
          <w:sz w:val="32"/>
          <w:szCs w:val="32"/>
          <w:cs/>
        </w:rPr>
        <w:t xml:space="preserve"> ให้สามารถใช้งานระบบ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F783B">
        <w:rPr>
          <w:rFonts w:ascii="TH Sarabun New" w:hAnsi="TH Sarabun New" w:cs="TH Sarabun New"/>
          <w:sz w:val="32"/>
          <w:szCs w:val="32"/>
          <w:cs/>
        </w:rPr>
        <w:t xml:space="preserve">ได้อย่างมีประสิทธิภาพ </w:t>
      </w:r>
      <w:r>
        <w:rPr>
          <w:rFonts w:ascii="TH Sarabun New" w:hAnsi="TH Sarabun New" w:cs="TH Sarabun New" w:hint="cs"/>
          <w:sz w:val="32"/>
          <w:szCs w:val="32"/>
          <w:cs/>
        </w:rPr>
        <w:t>พร้อม</w:t>
      </w:r>
      <w:r w:rsidRPr="000F783B">
        <w:rPr>
          <w:rFonts w:ascii="TH Sarabun New" w:hAnsi="TH Sarabun New" w:cs="TH Sarabun New"/>
          <w:sz w:val="32"/>
          <w:szCs w:val="32"/>
          <w:cs/>
        </w:rPr>
        <w:t>คู่มือสำหรับผู้ดูแลระบบ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</w:t>
      </w:r>
      <w:r w:rsidRPr="000F783B">
        <w:rPr>
          <w:rFonts w:ascii="TH Sarabun New" w:hAnsi="TH Sarabun New" w:cs="TH Sarabun New"/>
          <w:sz w:val="32"/>
          <w:szCs w:val="32"/>
          <w:cs/>
        </w:rPr>
        <w:t>นวนไม่น้อยกว่า 1 ชุด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บรรจุใน </w:t>
      </w:r>
      <w:r>
        <w:rPr>
          <w:rFonts w:ascii="TH Sarabun New" w:hAnsi="TH Sarabun New" w:cs="TH Sarabun New"/>
          <w:sz w:val="32"/>
          <w:szCs w:val="32"/>
        </w:rPr>
        <w:t>USB Flash Drive</w:t>
      </w:r>
    </w:p>
    <w:p w14:paraId="419C9F74" w14:textId="77777777" w:rsidR="000F783B" w:rsidRPr="000F783B" w:rsidRDefault="00A47806" w:rsidP="00A47806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 w:rsidR="000F783B" w:rsidRPr="000F783B">
        <w:rPr>
          <w:rFonts w:ascii="TH Sarabun New" w:hAnsi="TH Sarabun New" w:cs="TH Sarabun New"/>
          <w:sz w:val="32"/>
          <w:szCs w:val="32"/>
          <w:cs/>
        </w:rPr>
        <w:t>ผู้เสนอราคาต้องกำหนดสถานที่ติดต่อ หมายเลขโทรศัพท์ที่ติดต่อได้สะดวก เพื่อรับแจ้ง เหตุขัดข้องได้ตลอด 24 ชั่วโมง โดยแจ้งให้</w:t>
      </w:r>
      <w:r w:rsidR="00BC4C61">
        <w:rPr>
          <w:rFonts w:ascii="TH Sarabun New" w:hAnsi="TH Sarabun New" w:cs="TH Sarabun New" w:hint="cs"/>
          <w:sz w:val="32"/>
          <w:szCs w:val="32"/>
          <w:cs/>
        </w:rPr>
        <w:t xml:space="preserve"> สสวท. </w:t>
      </w:r>
      <w:r w:rsidR="000F783B" w:rsidRPr="000F783B">
        <w:rPr>
          <w:rFonts w:ascii="TH Sarabun New" w:hAnsi="TH Sarabun New" w:cs="TH Sarabun New"/>
          <w:sz w:val="32"/>
          <w:szCs w:val="32"/>
          <w:cs/>
        </w:rPr>
        <w:t>ทราบทันทีนับแต่วันลงนามในสัญญา และเมื่อมีการแจ้งปัญหาผู้เสนอราคาต้องแจ้งหมายเลขอ้างอิงของกรณีปัญหาพร้อมชื่อผู้รับแจ้งให้ผู้แจ้งปัญหาได้รับทราบ เพื่อจะได้ใช้อ้างอิงในการติดตามการแก้ปัญหาต่อไป</w:t>
      </w:r>
      <w:r w:rsidR="000F783B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0F783B" w:rsidRPr="000F783B">
        <w:rPr>
          <w:rFonts w:ascii="TH Sarabun New" w:hAnsi="TH Sarabun New" w:cs="TH Sarabun New"/>
          <w:sz w:val="32"/>
          <w:szCs w:val="32"/>
          <w:cs/>
        </w:rPr>
        <w:t xml:space="preserve">จัดส่งรายงานการแก้ไขปัญหา </w:t>
      </w:r>
      <w:r w:rsidR="000F783B"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0F783B" w:rsidRPr="000F783B">
        <w:rPr>
          <w:rFonts w:ascii="TH Sarabun New" w:hAnsi="TH Sarabun New" w:cs="TH Sarabun New"/>
          <w:sz w:val="32"/>
          <w:szCs w:val="32"/>
          <w:cs/>
        </w:rPr>
        <w:t xml:space="preserve">ทางช่องทาง </w:t>
      </w:r>
      <w:r w:rsidR="000F783B" w:rsidRPr="000F783B">
        <w:rPr>
          <w:rFonts w:ascii="TH Sarabun New" w:hAnsi="TH Sarabun New" w:cs="TH Sarabun New"/>
          <w:sz w:val="32"/>
          <w:szCs w:val="32"/>
        </w:rPr>
        <w:t xml:space="preserve">email </w:t>
      </w:r>
      <w:r w:rsidR="000F783B" w:rsidRPr="000F783B">
        <w:rPr>
          <w:rFonts w:ascii="TH Sarabun New" w:hAnsi="TH Sarabun New" w:cs="TH Sarabun New"/>
          <w:sz w:val="32"/>
          <w:szCs w:val="32"/>
          <w:cs/>
        </w:rPr>
        <w:t>ให้กับ</w:t>
      </w:r>
      <w:r w:rsidR="000F783B">
        <w:rPr>
          <w:rFonts w:ascii="TH Sarabun New" w:hAnsi="TH Sarabun New" w:cs="TH Sarabun New" w:hint="cs"/>
          <w:sz w:val="32"/>
          <w:szCs w:val="32"/>
          <w:cs/>
        </w:rPr>
        <w:t xml:space="preserve"> สสวท.</w:t>
      </w:r>
    </w:p>
    <w:p w14:paraId="309DEC79" w14:textId="77777777" w:rsidR="005C4178" w:rsidRPr="00F3074B" w:rsidRDefault="005C4178" w:rsidP="000F783B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3585B4CD" w14:textId="77777777" w:rsidR="00CA47AA" w:rsidRPr="00F3074B" w:rsidRDefault="00CA47AA" w:rsidP="00CA47AA">
      <w:pPr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t>. หลักเกณฑ์และสิทธิในการพิจารณาราคา</w:t>
      </w:r>
      <w:r w:rsidRPr="00F3074B">
        <w:rPr>
          <w:rFonts w:ascii="TH Sarabun New" w:hAnsi="TH Sarabun New" w:cs="TH Sarabun New"/>
          <w:b/>
          <w:bCs/>
          <w:sz w:val="32"/>
          <w:szCs w:val="32"/>
        </w:rPr>
        <w:br/>
      </w: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3074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3074B">
        <w:rPr>
          <w:rFonts w:ascii="TH Sarabun New" w:hAnsi="TH Sarabun New" w:cs="TH Sarabun New"/>
          <w:sz w:val="32"/>
          <w:szCs w:val="32"/>
          <w:cs/>
        </w:rPr>
        <w:t>สถาบันส่งเสริมการสอนวิทยาศาสตร์และเทคโนโลยี (สสวท.) จะพิจารณาตัดสิน โดยใช้หลักเกณฑ์ราคา เพียงอย่างเดียว และ การพิจารณาผู้ชนะการยื่นข้อเสนอ สถาบันส่งเสริมการสอนวิทยาศาสตร์และเทคโนโลยี (สสวท.) จะพิจารณาจาก ราคารวม (รวมภาษีมูลค่าเพิ่มแล้ว) ที่เสนอราคาต่ำสุด</w:t>
      </w:r>
    </w:p>
    <w:p w14:paraId="6575E3F4" w14:textId="77777777" w:rsidR="00D81B0E" w:rsidRPr="00F3074B" w:rsidRDefault="00D81B0E" w:rsidP="00CA47AA">
      <w:pPr>
        <w:rPr>
          <w:rFonts w:ascii="TH Sarabun New" w:hAnsi="TH Sarabun New" w:cs="TH Sarabun New"/>
          <w:sz w:val="32"/>
          <w:szCs w:val="32"/>
        </w:rPr>
      </w:pPr>
    </w:p>
    <w:p w14:paraId="76B6EC6B" w14:textId="77777777" w:rsidR="00CA47AA" w:rsidRPr="00F3074B" w:rsidRDefault="00CA47AA" w:rsidP="00CA47AA">
      <w:pPr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t>. ระยะเวลาดำเนินการ</w:t>
      </w:r>
    </w:p>
    <w:p w14:paraId="6298AA79" w14:textId="77777777" w:rsidR="00CA47AA" w:rsidRPr="00164513" w:rsidRDefault="005C4178" w:rsidP="00CA47AA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bookmarkStart w:id="0" w:name="OLE_LINK1"/>
      <w:r w:rsidRPr="00F3074B">
        <w:rPr>
          <w:rFonts w:ascii="TH Sarabun New" w:hAnsi="TH Sarabun New" w:cs="TH Sarabun New"/>
          <w:sz w:val="32"/>
          <w:szCs w:val="32"/>
          <w:cs/>
        </w:rPr>
        <w:t>ผู้</w:t>
      </w:r>
      <w:r w:rsidR="00CA47AA" w:rsidRPr="00F3074B">
        <w:rPr>
          <w:rFonts w:ascii="TH Sarabun New" w:hAnsi="TH Sarabun New" w:cs="TH Sarabun New"/>
          <w:sz w:val="32"/>
          <w:szCs w:val="32"/>
          <w:cs/>
        </w:rPr>
        <w:t xml:space="preserve">เสนอราคาต้องดำเนินการส่งมอบงานภายใน </w:t>
      </w:r>
      <w:r w:rsidR="000F783B">
        <w:rPr>
          <w:rFonts w:ascii="TH Sarabun New" w:hAnsi="TH Sarabun New" w:cs="TH Sarabun New" w:hint="cs"/>
          <w:sz w:val="32"/>
          <w:szCs w:val="32"/>
          <w:cs/>
        </w:rPr>
        <w:t>7</w:t>
      </w:r>
      <w:r w:rsidR="00CA47AA" w:rsidRPr="00F3074B">
        <w:rPr>
          <w:rFonts w:ascii="TH Sarabun New" w:hAnsi="TH Sarabun New" w:cs="TH Sarabun New"/>
          <w:sz w:val="32"/>
          <w:szCs w:val="32"/>
          <w:cs/>
        </w:rPr>
        <w:t xml:space="preserve"> วัน นับถัดจากลงนามในสัญญา</w:t>
      </w:r>
      <w:r w:rsidR="00164513">
        <w:rPr>
          <w:rFonts w:ascii="TH Sarabun New" w:hAnsi="TH Sarabun New" w:cs="TH Sarabun New"/>
          <w:sz w:val="32"/>
          <w:szCs w:val="32"/>
          <w:cs/>
        </w:rPr>
        <w:t>/</w:t>
      </w:r>
      <w:r w:rsidR="00164513">
        <w:rPr>
          <w:rFonts w:ascii="TH Sarabun New" w:hAnsi="TH Sarabun New" w:cs="TH Sarabun New" w:hint="cs"/>
          <w:sz w:val="32"/>
          <w:szCs w:val="32"/>
          <w:cs/>
        </w:rPr>
        <w:t>ใบสั่ง</w:t>
      </w:r>
      <w:r w:rsidR="00A47806">
        <w:rPr>
          <w:rFonts w:ascii="TH Sarabun New" w:hAnsi="TH Sarabun New" w:cs="TH Sarabun New" w:hint="cs"/>
          <w:sz w:val="32"/>
          <w:szCs w:val="32"/>
          <w:cs/>
        </w:rPr>
        <w:t>ซื้อ</w:t>
      </w:r>
    </w:p>
    <w:p w14:paraId="15D0C97D" w14:textId="77777777" w:rsidR="001D5228" w:rsidRPr="00F3074B" w:rsidRDefault="001D5228" w:rsidP="00CA47AA">
      <w:pPr>
        <w:ind w:firstLine="720"/>
        <w:rPr>
          <w:rFonts w:ascii="TH Sarabun New" w:hAnsi="TH Sarabun New" w:cs="TH Sarabun New"/>
          <w:sz w:val="32"/>
          <w:szCs w:val="32"/>
        </w:rPr>
      </w:pPr>
    </w:p>
    <w:bookmarkEnd w:id="0"/>
    <w:p w14:paraId="05CE789C" w14:textId="77777777" w:rsidR="00CC2228" w:rsidRPr="00F3074B" w:rsidRDefault="00CA47AA" w:rsidP="00EA7292">
      <w:pPr>
        <w:pStyle w:val="Heading1"/>
        <w:rPr>
          <w:rFonts w:ascii="TH Sarabun New" w:hAnsi="TH Sarabun New" w:cs="TH Sarabun New"/>
        </w:rPr>
      </w:pPr>
      <w:r w:rsidRPr="00F3074B">
        <w:rPr>
          <w:rFonts w:ascii="TH Sarabun New" w:hAnsi="TH Sarabun New" w:cs="TH Sarabun New"/>
          <w:b/>
          <w:bCs/>
        </w:rPr>
        <w:lastRenderedPageBreak/>
        <w:t>7</w:t>
      </w:r>
      <w:r w:rsidR="008B3796" w:rsidRPr="00F3074B">
        <w:rPr>
          <w:rFonts w:ascii="TH Sarabun New" w:hAnsi="TH Sarabun New" w:cs="TH Sarabun New"/>
          <w:b/>
          <w:bCs/>
          <w:cs/>
        </w:rPr>
        <w:t xml:space="preserve">. </w:t>
      </w:r>
      <w:r w:rsidR="00CC2228" w:rsidRPr="00F3074B">
        <w:rPr>
          <w:rFonts w:ascii="TH Sarabun New" w:hAnsi="TH Sarabun New" w:cs="TH Sarabun New"/>
          <w:b/>
          <w:bCs/>
          <w:cs/>
        </w:rPr>
        <w:t>การส่งมอบงานและการจ่ายเงิน</w:t>
      </w:r>
    </w:p>
    <w:p w14:paraId="5CF5B4FD" w14:textId="77777777" w:rsidR="00EA7292" w:rsidRPr="00F3074B" w:rsidRDefault="00EA7292" w:rsidP="004A7646">
      <w:pPr>
        <w:pStyle w:val="Heading1"/>
        <w:ind w:firstLine="720"/>
        <w:rPr>
          <w:rFonts w:ascii="TH Sarabun New" w:hAnsi="TH Sarabun New" w:cs="TH Sarabun New"/>
        </w:rPr>
      </w:pPr>
      <w:r w:rsidRPr="00F3074B">
        <w:rPr>
          <w:rFonts w:ascii="TH Sarabun New" w:hAnsi="TH Sarabun New" w:cs="TH Sarabun New"/>
          <w:cs/>
        </w:rPr>
        <w:t>ชำระเงินเต็มจำนวน เมื่อ</w:t>
      </w:r>
      <w:r w:rsidR="0086035B" w:rsidRPr="00F3074B">
        <w:rPr>
          <w:rFonts w:ascii="TH Sarabun New" w:hAnsi="TH Sarabun New" w:cs="TH Sarabun New" w:hint="cs"/>
          <w:cs/>
        </w:rPr>
        <w:t xml:space="preserve">ดำเนินงานตามรายละเอียดงานตามข้อ </w:t>
      </w:r>
      <w:r w:rsidR="0086035B" w:rsidRPr="00F3074B">
        <w:rPr>
          <w:rFonts w:ascii="TH Sarabun New" w:hAnsi="TH Sarabun New" w:cs="TH Sarabun New"/>
        </w:rPr>
        <w:t xml:space="preserve">4 </w:t>
      </w:r>
      <w:r w:rsidR="0086035B" w:rsidRPr="00F3074B">
        <w:rPr>
          <w:rFonts w:ascii="TH Sarabun New" w:hAnsi="TH Sarabun New" w:cs="TH Sarabun New" w:hint="cs"/>
          <w:cs/>
        </w:rPr>
        <w:t>โดย</w:t>
      </w:r>
      <w:r w:rsidR="00CC2228" w:rsidRPr="00F3074B">
        <w:rPr>
          <w:rFonts w:ascii="TH Sarabun New" w:hAnsi="TH Sarabun New" w:cs="TH Sarabun New"/>
          <w:cs/>
        </w:rPr>
        <w:t>ส่งมอบ</w:t>
      </w:r>
      <w:r w:rsidR="008524A2" w:rsidRPr="00F3074B">
        <w:rPr>
          <w:rFonts w:ascii="TH Sarabun New" w:hAnsi="TH Sarabun New" w:cs="TH Sarabun New"/>
          <w:cs/>
        </w:rPr>
        <w:t>ราย</w:t>
      </w:r>
      <w:r w:rsidR="00CC2228" w:rsidRPr="00F3074B">
        <w:rPr>
          <w:rFonts w:ascii="TH Sarabun New" w:hAnsi="TH Sarabun New" w:cs="TH Sarabun New"/>
          <w:cs/>
        </w:rPr>
        <w:t>งาน</w:t>
      </w:r>
      <w:r w:rsidR="0052716B">
        <w:rPr>
          <w:rFonts w:ascii="TH Sarabun New" w:hAnsi="TH Sarabun New" w:cs="TH Sarabun New" w:hint="cs"/>
          <w:cs/>
        </w:rPr>
        <w:t>ผล</w:t>
      </w:r>
      <w:r w:rsidR="004A7646" w:rsidRPr="00F3074B">
        <w:rPr>
          <w:rFonts w:ascii="TH Sarabun New" w:hAnsi="TH Sarabun New" w:cs="TH Sarabun New"/>
          <w:cs/>
        </w:rPr>
        <w:t>การ</w:t>
      </w:r>
      <w:r w:rsidR="00CC2228" w:rsidRPr="00F3074B">
        <w:rPr>
          <w:rFonts w:ascii="TH Sarabun New" w:hAnsi="TH Sarabun New" w:cs="TH Sarabun New"/>
          <w:cs/>
        </w:rPr>
        <w:t xml:space="preserve"> </w:t>
      </w:r>
      <w:r w:rsidR="004D62AD" w:rsidRPr="00F3074B">
        <w:rPr>
          <w:rFonts w:ascii="TH Sarabun New" w:hAnsi="TH Sarabun New" w:cs="TH Sarabun New"/>
          <w:cs/>
        </w:rPr>
        <w:t>ทดสอบการใช้งาน</w:t>
      </w:r>
      <w:r w:rsidR="00F3074B" w:rsidRPr="00F3074B">
        <w:rPr>
          <w:rFonts w:ascii="TH Sarabun New" w:hAnsi="TH Sarabun New" w:cs="TH Sarabun New"/>
          <w:cs/>
        </w:rPr>
        <w:t xml:space="preserve"> และคณะกรรมการตรวจรับพัสดุ</w:t>
      </w:r>
      <w:r w:rsidR="00CC2228" w:rsidRPr="00F3074B">
        <w:rPr>
          <w:rFonts w:ascii="TH Sarabun New" w:hAnsi="TH Sarabun New" w:cs="TH Sarabun New"/>
          <w:cs/>
        </w:rPr>
        <w:t>เรียบร้อย</w:t>
      </w:r>
      <w:r w:rsidRPr="00F3074B">
        <w:rPr>
          <w:rFonts w:ascii="TH Sarabun New" w:hAnsi="TH Sarabun New" w:cs="TH Sarabun New"/>
          <w:cs/>
        </w:rPr>
        <w:t>แล้ว</w:t>
      </w:r>
      <w:r w:rsidR="0020522E" w:rsidRPr="00F3074B">
        <w:rPr>
          <w:rFonts w:ascii="TH Sarabun New" w:hAnsi="TH Sarabun New" w:cs="TH Sarabun New"/>
          <w:cs/>
        </w:rPr>
        <w:t xml:space="preserve"> โดยรายงานต้องประกอบไปด้วยรายละเอียดดังนี้</w:t>
      </w:r>
    </w:p>
    <w:p w14:paraId="592D3037" w14:textId="77777777" w:rsidR="0020522E" w:rsidRPr="000F783B" w:rsidRDefault="0020522E" w:rsidP="0020522E">
      <w:pPr>
        <w:rPr>
          <w:rFonts w:ascii="TH Sarabun New" w:hAnsi="TH Sarabun New" w:cs="TH Sarabun New"/>
          <w:sz w:val="32"/>
          <w:szCs w:val="32"/>
          <w:cs/>
        </w:rPr>
      </w:pPr>
      <w:r w:rsidRPr="00F3074B">
        <w:rPr>
          <w:rFonts w:ascii="TH Sarabun New" w:hAnsi="TH Sarabun New" w:cs="TH Sarabun New"/>
          <w:sz w:val="32"/>
          <w:szCs w:val="32"/>
          <w:cs/>
        </w:rPr>
        <w:tab/>
      </w:r>
      <w:r w:rsidRPr="00F3074B">
        <w:rPr>
          <w:rFonts w:ascii="TH Sarabun New" w:hAnsi="TH Sarabun New" w:cs="TH Sarabun New"/>
          <w:sz w:val="32"/>
          <w:szCs w:val="32"/>
        </w:rPr>
        <w:t>7</w:t>
      </w:r>
      <w:r w:rsidRPr="00F3074B">
        <w:rPr>
          <w:rFonts w:ascii="TH Sarabun New" w:hAnsi="TH Sarabun New" w:cs="TH Sarabun New"/>
          <w:sz w:val="32"/>
          <w:szCs w:val="32"/>
          <w:cs/>
        </w:rPr>
        <w:t>.</w:t>
      </w:r>
      <w:r w:rsidRPr="00F3074B">
        <w:rPr>
          <w:rFonts w:ascii="TH Sarabun New" w:hAnsi="TH Sarabun New" w:cs="TH Sarabun New"/>
          <w:sz w:val="32"/>
          <w:szCs w:val="32"/>
        </w:rPr>
        <w:t xml:space="preserve">1 </w:t>
      </w:r>
      <w:r w:rsidR="000F783B">
        <w:rPr>
          <w:rFonts w:ascii="TH Sarabun New" w:hAnsi="TH Sarabun New" w:cs="TH Sarabun New" w:hint="cs"/>
          <w:sz w:val="32"/>
          <w:szCs w:val="32"/>
          <w:cs/>
        </w:rPr>
        <w:t>ผลการ</w:t>
      </w:r>
      <w:r w:rsidRPr="00F3074B">
        <w:rPr>
          <w:rFonts w:ascii="TH Sarabun New" w:hAnsi="TH Sarabun New" w:cs="TH Sarabun New"/>
          <w:sz w:val="32"/>
          <w:szCs w:val="32"/>
          <w:cs/>
        </w:rPr>
        <w:t>ทดสอบ</w:t>
      </w:r>
      <w:r w:rsidR="000F783B">
        <w:rPr>
          <w:rFonts w:ascii="TH Sarabun New" w:hAnsi="TH Sarabun New" w:cs="TH Sarabun New" w:hint="cs"/>
          <w:sz w:val="32"/>
          <w:szCs w:val="32"/>
          <w:cs/>
        </w:rPr>
        <w:t>ใช้งาน รายงานการเข้า</w:t>
      </w:r>
      <w:r w:rsidR="000F783B">
        <w:rPr>
          <w:rFonts w:ascii="TH Sarabun New" w:hAnsi="TH Sarabun New" w:cs="TH Sarabun New"/>
          <w:sz w:val="32"/>
          <w:szCs w:val="32"/>
          <w:cs/>
        </w:rPr>
        <w:t>-</w:t>
      </w:r>
      <w:r w:rsidR="000F783B">
        <w:rPr>
          <w:rFonts w:ascii="TH Sarabun New" w:hAnsi="TH Sarabun New" w:cs="TH Sarabun New" w:hint="cs"/>
          <w:sz w:val="32"/>
          <w:szCs w:val="32"/>
          <w:cs/>
        </w:rPr>
        <w:t>ออก</w:t>
      </w:r>
      <w:r w:rsidR="000F783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F783B">
        <w:rPr>
          <w:rFonts w:ascii="TH Sarabun New" w:hAnsi="TH Sarabun New" w:cs="TH Sarabun New" w:hint="cs"/>
          <w:sz w:val="32"/>
          <w:szCs w:val="32"/>
          <w:cs/>
        </w:rPr>
        <w:t>ประตูแต่ละจุด</w:t>
      </w:r>
    </w:p>
    <w:p w14:paraId="359F93CF" w14:textId="77777777" w:rsidR="0020522E" w:rsidRDefault="0020522E" w:rsidP="0020522E">
      <w:pPr>
        <w:ind w:firstLine="720"/>
        <w:rPr>
          <w:rFonts w:ascii="TH Sarabun New" w:hAnsi="TH Sarabun New" w:cs="TH Sarabun New"/>
          <w:sz w:val="32"/>
          <w:szCs w:val="32"/>
        </w:rPr>
      </w:pPr>
      <w:r w:rsidRPr="00463FDC">
        <w:rPr>
          <w:rFonts w:ascii="TH Sarabun New" w:hAnsi="TH Sarabun New" w:cs="TH Sarabun New"/>
          <w:sz w:val="32"/>
          <w:szCs w:val="32"/>
          <w:highlight w:val="yellow"/>
        </w:rPr>
        <w:t>7</w:t>
      </w:r>
      <w:r w:rsidRPr="00463FDC">
        <w:rPr>
          <w:rFonts w:ascii="TH Sarabun New" w:hAnsi="TH Sarabun New" w:cs="TH Sarabun New"/>
          <w:sz w:val="32"/>
          <w:szCs w:val="32"/>
          <w:highlight w:val="yellow"/>
          <w:cs/>
        </w:rPr>
        <w:t>.</w:t>
      </w:r>
      <w:r w:rsidRPr="00463FDC">
        <w:rPr>
          <w:rFonts w:ascii="TH Sarabun New" w:hAnsi="TH Sarabun New" w:cs="TH Sarabun New"/>
          <w:sz w:val="32"/>
          <w:szCs w:val="32"/>
          <w:highlight w:val="yellow"/>
        </w:rPr>
        <w:t xml:space="preserve">2 </w:t>
      </w:r>
      <w:r w:rsidR="00D91710" w:rsidRPr="00463FDC">
        <w:rPr>
          <w:rFonts w:ascii="TH Sarabun New" w:hAnsi="TH Sarabun New" w:cs="TH Sarabun New"/>
          <w:sz w:val="32"/>
          <w:szCs w:val="32"/>
          <w:highlight w:val="yellow"/>
          <w:cs/>
        </w:rPr>
        <w:t>หนังสือรับรองการ</w:t>
      </w:r>
      <w:r w:rsidR="000F783B" w:rsidRPr="00463FDC">
        <w:rPr>
          <w:rFonts w:ascii="TH Sarabun New" w:hAnsi="TH Sarabun New" w:cs="TH Sarabun New"/>
          <w:sz w:val="32"/>
          <w:szCs w:val="32"/>
          <w:highlight w:val="yellow"/>
          <w:cs/>
        </w:rPr>
        <w:t>รับประกัน</w:t>
      </w:r>
      <w:r w:rsidR="00D91710" w:rsidRPr="00463FDC">
        <w:rPr>
          <w:rFonts w:ascii="TH Sarabun New" w:hAnsi="TH Sarabun New" w:cs="TH Sarabun New" w:hint="cs"/>
          <w:sz w:val="32"/>
          <w:szCs w:val="32"/>
          <w:highlight w:val="yellow"/>
          <w:cs/>
        </w:rPr>
        <w:t>ตัวอุปกรณ์</w:t>
      </w:r>
    </w:p>
    <w:p w14:paraId="45F64045" w14:textId="77777777" w:rsidR="000F783B" w:rsidRPr="00C66D21" w:rsidRDefault="000F783B" w:rsidP="0020522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 w:rsidR="00236EC3">
        <w:rPr>
          <w:rFonts w:ascii="TH Sarabun New" w:hAnsi="TH Sarabun New" w:cs="TH Sarabun New" w:hint="cs"/>
          <w:sz w:val="32"/>
          <w:szCs w:val="32"/>
          <w:cs/>
        </w:rPr>
        <w:t>รายงานการฝึกอบรม</w:t>
      </w:r>
    </w:p>
    <w:p w14:paraId="130C6944" w14:textId="77777777" w:rsidR="004E1A6C" w:rsidRPr="00F3074B" w:rsidRDefault="004E1A6C" w:rsidP="004E1A6C">
      <w:pPr>
        <w:rPr>
          <w:rFonts w:ascii="TH Sarabun New" w:hAnsi="TH Sarabun New" w:cs="TH Sarabun New"/>
          <w:sz w:val="32"/>
          <w:szCs w:val="32"/>
        </w:rPr>
      </w:pPr>
    </w:p>
    <w:p w14:paraId="5E2F1325" w14:textId="77777777" w:rsidR="004D62AD" w:rsidRPr="00F3074B" w:rsidRDefault="00CA47AA" w:rsidP="004D62AD">
      <w:pPr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b/>
          <w:bCs/>
          <w:sz w:val="32"/>
          <w:szCs w:val="32"/>
        </w:rPr>
        <w:t>8</w:t>
      </w:r>
      <w:r w:rsidR="008B3796" w:rsidRPr="00F307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4D62AD" w:rsidRPr="00F3074B">
        <w:rPr>
          <w:rFonts w:ascii="TH Sarabun New" w:hAnsi="TH Sarabun New" w:cs="TH Sarabun New"/>
          <w:b/>
          <w:bCs/>
          <w:sz w:val="32"/>
          <w:szCs w:val="32"/>
          <w:cs/>
        </w:rPr>
        <w:t>วงเงินงบประมาณ</w:t>
      </w:r>
      <w:r w:rsidR="004D62AD" w:rsidRPr="00F307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6EC3">
        <w:rPr>
          <w:rFonts w:ascii="TH Sarabun New" w:hAnsi="TH Sarabun New" w:cs="TH Sarabun New" w:hint="cs"/>
          <w:sz w:val="32"/>
          <w:szCs w:val="32"/>
          <w:cs/>
        </w:rPr>
        <w:t>150</w:t>
      </w:r>
      <w:r w:rsidR="00D81B0E" w:rsidRPr="00F3074B">
        <w:rPr>
          <w:rFonts w:ascii="TH Sarabun New" w:hAnsi="TH Sarabun New" w:cs="TH Sarabun New"/>
          <w:sz w:val="32"/>
          <w:szCs w:val="32"/>
        </w:rPr>
        <w:t>,</w:t>
      </w:r>
      <w:r w:rsidR="00236EC3">
        <w:rPr>
          <w:rFonts w:ascii="TH Sarabun New" w:hAnsi="TH Sarabun New" w:cs="TH Sarabun New"/>
          <w:sz w:val="32"/>
          <w:szCs w:val="32"/>
          <w:cs/>
        </w:rPr>
        <w:t>000 บาท (หนึ่งแสนห้า</w:t>
      </w:r>
      <w:r w:rsidR="00D81B0E" w:rsidRPr="00F3074B">
        <w:rPr>
          <w:rFonts w:ascii="TH Sarabun New" w:hAnsi="TH Sarabun New" w:cs="TH Sarabun New"/>
          <w:sz w:val="32"/>
          <w:szCs w:val="32"/>
          <w:cs/>
        </w:rPr>
        <w:t>หมื่นบาทถ้วน)</w:t>
      </w:r>
      <w:r w:rsidR="00C03CE7" w:rsidRPr="00F3074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03CE7" w:rsidRPr="00F3074B">
        <w:rPr>
          <w:rFonts w:ascii="TH SarabunPSK" w:hAnsi="TH SarabunPSK" w:cs="TH SarabunPSK"/>
          <w:sz w:val="32"/>
          <w:szCs w:val="32"/>
          <w:cs/>
        </w:rPr>
        <w:t>รวมภาษีมูลค่าเพิ่มแล้ว</w:t>
      </w:r>
    </w:p>
    <w:p w14:paraId="4EFE4A2F" w14:textId="77777777" w:rsidR="00CA47AA" w:rsidRPr="00F3074B" w:rsidRDefault="00CA47AA" w:rsidP="004D62AD">
      <w:pPr>
        <w:rPr>
          <w:rFonts w:ascii="TH Sarabun New" w:hAnsi="TH Sarabun New" w:cs="TH Sarabun New"/>
          <w:sz w:val="32"/>
          <w:szCs w:val="32"/>
        </w:rPr>
      </w:pPr>
    </w:p>
    <w:p w14:paraId="0C70BB74" w14:textId="77777777" w:rsidR="00BC4C61" w:rsidRDefault="00CA47AA" w:rsidP="00A47806">
      <w:pPr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t>. รายละเอียดการรับประกัน</w:t>
      </w: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A478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47806">
        <w:rPr>
          <w:rFonts w:ascii="TH Sarabun New" w:hAnsi="TH Sarabun New" w:cs="TH Sarabun New" w:hint="cs"/>
          <w:sz w:val="32"/>
          <w:szCs w:val="32"/>
          <w:cs/>
        </w:rPr>
        <w:tab/>
        <w:t xml:space="preserve">9.1 </w:t>
      </w:r>
      <w:r w:rsidR="00A47806">
        <w:rPr>
          <w:rFonts w:ascii="TH Sarabun New" w:hAnsi="TH Sarabun New" w:cs="TH Sarabun New"/>
          <w:sz w:val="32"/>
          <w:szCs w:val="32"/>
          <w:cs/>
        </w:rPr>
        <w:t>ผู้เสนอ</w:t>
      </w:r>
      <w:r w:rsidR="00A47806">
        <w:rPr>
          <w:rFonts w:ascii="TH Sarabun New" w:hAnsi="TH Sarabun New" w:cs="TH Sarabun New" w:hint="cs"/>
          <w:sz w:val="32"/>
          <w:szCs w:val="32"/>
          <w:cs/>
        </w:rPr>
        <w:t>ราคา</w:t>
      </w:r>
      <w:r w:rsidR="00A47806">
        <w:rPr>
          <w:rFonts w:ascii="TH Sarabun New" w:hAnsi="TH Sarabun New" w:cs="TH Sarabun New"/>
          <w:sz w:val="32"/>
          <w:szCs w:val="32"/>
          <w:cs/>
        </w:rPr>
        <w:t>ต้อง</w:t>
      </w:r>
      <w:r w:rsidRPr="00F3074B">
        <w:rPr>
          <w:rFonts w:ascii="TH Sarabun New" w:hAnsi="TH Sarabun New" w:cs="TH Sarabun New"/>
          <w:sz w:val="32"/>
          <w:szCs w:val="32"/>
          <w:cs/>
        </w:rPr>
        <w:t xml:space="preserve">รับประกันผลงานไม่น้อยกว่า </w:t>
      </w:r>
      <w:r w:rsidRPr="00F3074B">
        <w:rPr>
          <w:rFonts w:ascii="TH Sarabun New" w:hAnsi="TH Sarabun New" w:cs="TH Sarabun New"/>
          <w:sz w:val="32"/>
          <w:szCs w:val="32"/>
        </w:rPr>
        <w:t xml:space="preserve">1 </w:t>
      </w:r>
      <w:r w:rsidRPr="00F3074B">
        <w:rPr>
          <w:rFonts w:ascii="TH Sarabun New" w:hAnsi="TH Sarabun New" w:cs="TH Sarabun New"/>
          <w:sz w:val="32"/>
          <w:szCs w:val="32"/>
          <w:cs/>
        </w:rPr>
        <w:t>ปี (รวมค่าแรงและค่าอะไหล่/อุปกรณ์) นับแต่วันที่คณะกรรมการตรวจรับ</w:t>
      </w:r>
    </w:p>
    <w:p w14:paraId="5BD40477" w14:textId="77777777" w:rsidR="00BC4C61" w:rsidRDefault="00BC4C61" w:rsidP="00A478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9.2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 xml:space="preserve"> ผู้เสนอราคาต้องทำการบำรุงรักษาระบบและอุปกรณ์ที่นำเสนอและติดตั้งในโครงการนี้ให้อยู่ในสภาพพร้อมใช้งาน โดยทำการบำรุงรักษาแบบ </w:t>
      </w:r>
      <w:r w:rsidR="00A47806" w:rsidRPr="00A47806">
        <w:rPr>
          <w:rFonts w:ascii="TH Sarabun New" w:hAnsi="TH Sarabun New" w:cs="TH Sarabun New"/>
          <w:sz w:val="32"/>
          <w:szCs w:val="32"/>
        </w:rPr>
        <w:t xml:space="preserve">Preventive Maintenance 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>(</w:t>
      </w:r>
      <w:r w:rsidR="00A47806" w:rsidRPr="00A47806">
        <w:rPr>
          <w:rFonts w:ascii="TH Sarabun New" w:hAnsi="TH Sarabun New" w:cs="TH Sarabun New"/>
          <w:sz w:val="32"/>
          <w:szCs w:val="32"/>
        </w:rPr>
        <w:t>PM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 xml:space="preserve">) กำหนดให้ดำเนินการบำรุงรักษา เป็นประจำทุกๆ </w:t>
      </w:r>
      <w:r w:rsidR="00A47806" w:rsidRPr="00A47806">
        <w:rPr>
          <w:rFonts w:ascii="TH Sarabun New" w:hAnsi="TH Sarabun New" w:cs="TH Sarabun New"/>
          <w:sz w:val="32"/>
          <w:szCs w:val="32"/>
        </w:rPr>
        <w:t>6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 xml:space="preserve"> เดือน พร้อมรายงานการบำรุงรักษา</w:t>
      </w:r>
    </w:p>
    <w:p w14:paraId="6FBC3354" w14:textId="77777777" w:rsidR="00A47806" w:rsidRPr="00A47806" w:rsidRDefault="00BC4C61" w:rsidP="00BC4C6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9.3 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>ผู้เสนอราคาต้องทำการบำรุงรักษาแบบบริการแก้ไข (</w:t>
      </w:r>
      <w:r w:rsidR="00A47806" w:rsidRPr="00A47806">
        <w:rPr>
          <w:rFonts w:ascii="TH Sarabun New" w:hAnsi="TH Sarabun New" w:cs="TH Sarabun New"/>
          <w:sz w:val="32"/>
          <w:szCs w:val="32"/>
        </w:rPr>
        <w:t xml:space="preserve">Corrective Maintenance 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A47806" w:rsidRPr="00A47806">
        <w:rPr>
          <w:rFonts w:ascii="TH Sarabun New" w:hAnsi="TH Sarabun New" w:cs="TH Sarabun New"/>
          <w:sz w:val="32"/>
          <w:szCs w:val="32"/>
        </w:rPr>
        <w:t>CM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>) ในกรณีพบเหตุชำรุดบกพร่อง ต้องมีระบบการให้บริการแก้ไขทั้งการให้บริการแก้ไขทางโทรศัพท์ (</w:t>
      </w:r>
      <w:r w:rsidR="00A47806" w:rsidRPr="00A47806">
        <w:rPr>
          <w:rFonts w:ascii="TH Sarabun New" w:hAnsi="TH Sarabun New" w:cs="TH Sarabun New"/>
          <w:sz w:val="32"/>
          <w:szCs w:val="32"/>
        </w:rPr>
        <w:t>Telephone Support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>) หรือบริการแก้ไข ณ สถานที่ติดตั้ง (</w:t>
      </w:r>
      <w:r w:rsidR="00A47806" w:rsidRPr="00A47806">
        <w:rPr>
          <w:rFonts w:ascii="TH Sarabun New" w:hAnsi="TH Sarabun New" w:cs="TH Sarabun New"/>
          <w:sz w:val="32"/>
          <w:szCs w:val="32"/>
        </w:rPr>
        <w:t>On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>-</w:t>
      </w:r>
      <w:r w:rsidR="00A47806" w:rsidRPr="00A47806">
        <w:rPr>
          <w:rFonts w:ascii="TH Sarabun New" w:hAnsi="TH Sarabun New" w:cs="TH Sarabun New"/>
          <w:sz w:val="32"/>
          <w:szCs w:val="32"/>
        </w:rPr>
        <w:t>site Support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 xml:space="preserve">)   </w:t>
      </w:r>
    </w:p>
    <w:p w14:paraId="2209FF26" w14:textId="77777777" w:rsidR="00BC4C61" w:rsidRDefault="00BC4C61" w:rsidP="00A478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9.4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 xml:space="preserve"> กรณีมีการขัดข้องเกิดขึ้นทำให้ระบบและอุปกรณ์ใช้งานไม่ได้ ผู้เสนอราคาจะต้องให้บริการแก้ไขให้ระบบและอุปกรณ์ สามารถใช้งานได้ดีตามปกติ โดยต้องดำเนินการให้แล้วเสร็จภายในระยะเวลาไม่เกิน </w:t>
      </w:r>
      <w:r w:rsidR="00A47806" w:rsidRPr="00A47806">
        <w:rPr>
          <w:rFonts w:ascii="TH Sarabun New" w:hAnsi="TH Sarabun New" w:cs="TH Sarabun New"/>
          <w:sz w:val="32"/>
          <w:szCs w:val="32"/>
        </w:rPr>
        <w:t>48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 xml:space="preserve"> ชั่วโมง นับจากเวลาที่ผู้เสนอราคาได้รับแจ้งจาก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สสวท.</w:t>
      </w:r>
    </w:p>
    <w:p w14:paraId="748E225A" w14:textId="77777777" w:rsidR="00A47806" w:rsidRPr="00F3074B" w:rsidRDefault="00BC4C61" w:rsidP="00BC4C6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9.5 </w:t>
      </w:r>
      <w:r w:rsidR="00A47806" w:rsidRPr="00A47806">
        <w:rPr>
          <w:rFonts w:ascii="TH Sarabun New" w:hAnsi="TH Sarabun New" w:cs="TH Sarabun New"/>
          <w:sz w:val="32"/>
          <w:szCs w:val="32"/>
          <w:cs/>
        </w:rPr>
        <w:t>กรณีจำเป็นต้องเปลี่ยนอุปกรณ์หรืออะไหล่สำรองที่เกี่ยวข้องกับปัญหา ผู้เสนอราคาต้องทำการเปลี่ยนอุปกรณ์ให้เพื่อให้ใช้งานได้ตามปกติ หรือนำมาเปลี่ยนคืนเมื่อทำการแก้ไขซ่อมแซมเรียบร้อยแล้ว โดยอุปกรณ์หรืออะไหล่สำรองจะต้องมีคุณสมบัติไม่ต่ำกว่าที่กำหนดไว้ในขอบเขตของงาน</w:t>
      </w:r>
    </w:p>
    <w:p w14:paraId="0BC8D6D4" w14:textId="77777777" w:rsidR="004D62AD" w:rsidRPr="00F3074B" w:rsidRDefault="004D62AD" w:rsidP="004E1A6C">
      <w:pPr>
        <w:rPr>
          <w:rFonts w:ascii="TH Sarabun New" w:hAnsi="TH Sarabun New" w:cs="TH Sarabun New"/>
          <w:sz w:val="32"/>
          <w:szCs w:val="32"/>
        </w:rPr>
      </w:pPr>
    </w:p>
    <w:p w14:paraId="32E62782" w14:textId="77777777" w:rsidR="00947309" w:rsidRPr="00D91710" w:rsidRDefault="00CA47AA" w:rsidP="0094730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91710">
        <w:rPr>
          <w:rFonts w:ascii="TH Sarabun New" w:hAnsi="TH Sarabun New" w:cs="TH Sarabun New"/>
          <w:b/>
          <w:bCs/>
          <w:sz w:val="32"/>
          <w:szCs w:val="32"/>
        </w:rPr>
        <w:t>10</w:t>
      </w:r>
      <w:r w:rsidR="00947309" w:rsidRPr="00D91710">
        <w:rPr>
          <w:rFonts w:ascii="TH Sarabun New" w:hAnsi="TH Sarabun New" w:cs="TH Sarabun New"/>
          <w:b/>
          <w:bCs/>
          <w:sz w:val="32"/>
          <w:szCs w:val="32"/>
          <w:cs/>
        </w:rPr>
        <w:t>. ความรับผิด</w:t>
      </w:r>
    </w:p>
    <w:p w14:paraId="42866B50" w14:textId="77777777" w:rsidR="008C45D7" w:rsidRPr="00D91710" w:rsidRDefault="00EB3544" w:rsidP="008C45D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91710">
        <w:rPr>
          <w:rFonts w:ascii="TH Sarabun New" w:hAnsi="TH Sarabun New" w:cs="TH Sarabun New"/>
          <w:sz w:val="32"/>
          <w:szCs w:val="32"/>
        </w:rPr>
        <w:t>10</w:t>
      </w:r>
      <w:r w:rsidRPr="00D91710">
        <w:rPr>
          <w:rFonts w:ascii="TH Sarabun New" w:hAnsi="TH Sarabun New" w:cs="TH Sarabun New"/>
          <w:sz w:val="32"/>
          <w:szCs w:val="32"/>
          <w:cs/>
        </w:rPr>
        <w:t>.</w:t>
      </w:r>
      <w:r w:rsidRPr="00D91710">
        <w:rPr>
          <w:rFonts w:ascii="TH Sarabun New" w:hAnsi="TH Sarabun New" w:cs="TH Sarabun New"/>
          <w:sz w:val="32"/>
          <w:szCs w:val="32"/>
        </w:rPr>
        <w:t xml:space="preserve">1 </w:t>
      </w:r>
      <w:r w:rsidR="00BC4C61" w:rsidRPr="00D91710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จะต้องรับผิดต่ออุบัติเหตุ ความเสียหาย หรือภยันตรายใดๆ อันเกิดจากการปฏิบัติงาน และจะต้องรับผิดต่อความเสียหายจากการกระทำของลูกจ้างหรือตัวแทนของ</w:t>
      </w:r>
      <w:r w:rsidR="00BC4C61" w:rsidRPr="00D91710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และจากการปฏิบัติงานของ</w:t>
      </w:r>
      <w:r w:rsidR="00BC4C61" w:rsidRPr="00D91710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ด้วย (ถ้ามี)</w:t>
      </w:r>
    </w:p>
    <w:p w14:paraId="39CFA1AC" w14:textId="77777777" w:rsidR="008C45D7" w:rsidRPr="00D91710" w:rsidRDefault="00EB3544" w:rsidP="008C45D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91710">
        <w:rPr>
          <w:rFonts w:ascii="TH Sarabun New" w:hAnsi="TH Sarabun New" w:cs="TH Sarabun New"/>
          <w:sz w:val="32"/>
          <w:szCs w:val="32"/>
        </w:rPr>
        <w:t>10</w:t>
      </w:r>
      <w:r w:rsidRPr="00D91710">
        <w:rPr>
          <w:rFonts w:ascii="TH Sarabun New" w:hAnsi="TH Sarabun New" w:cs="TH Sarabun New"/>
          <w:sz w:val="32"/>
          <w:szCs w:val="32"/>
          <w:cs/>
        </w:rPr>
        <w:t>.</w:t>
      </w:r>
      <w:r w:rsidRPr="00D91710">
        <w:rPr>
          <w:rFonts w:ascii="TH Sarabun New" w:hAnsi="TH Sarabun New" w:cs="TH Sarabun New"/>
          <w:sz w:val="32"/>
          <w:szCs w:val="32"/>
        </w:rPr>
        <w:t xml:space="preserve">2 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ความเสียหายใดๆ อันเกิดแก่งานที่</w:t>
      </w:r>
      <w:r w:rsidR="00BC4C61" w:rsidRPr="00D91710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 xml:space="preserve">ได้ทำขึ้น แม้จะเกิดขึ้นเพราะเหตุสุดวิสัยก็ตาม </w:t>
      </w:r>
      <w:r w:rsidR="00BC4C61" w:rsidRPr="00D91710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จะต้องรับผิดชอบโดยซ่อมแซมให้คืนดีหรือเปลี่ยนให้ใหม่โดยค่าใช้จ่ายของ</w:t>
      </w:r>
      <w:r w:rsidR="00BC4C61" w:rsidRPr="00D91710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เอง เว้นแต่ความเสียหายนั้นเกิดจากความผิดของ</w:t>
      </w:r>
      <w:r w:rsidR="00BC4C61" w:rsidRPr="00D91710">
        <w:rPr>
          <w:rFonts w:ascii="TH Sarabun New" w:hAnsi="TH Sarabun New" w:cs="TH Sarabun New" w:hint="cs"/>
          <w:sz w:val="32"/>
          <w:szCs w:val="32"/>
          <w:cs/>
        </w:rPr>
        <w:t xml:space="preserve"> สสวท. 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ทั้งนี้ ความรับผิดของ</w:t>
      </w:r>
      <w:r w:rsidR="00BC4C61" w:rsidRPr="00D91710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ดังกล่าวในข้อนี้จะสิ้นสุดลงเมื่อ</w:t>
      </w:r>
      <w:r w:rsidR="00BC4C61" w:rsidRPr="00D91710">
        <w:rPr>
          <w:rFonts w:ascii="TH Sarabun New" w:hAnsi="TH Sarabun New" w:cs="TH Sarabun New" w:hint="cs"/>
          <w:sz w:val="32"/>
          <w:szCs w:val="32"/>
          <w:cs/>
        </w:rPr>
        <w:t xml:space="preserve"> สสวท.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>ได้รับมอบงานครั้งสุดท้าย ซึ่งหลังจากนั้น</w:t>
      </w:r>
      <w:r w:rsidR="00BC4C61" w:rsidRPr="00D91710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 xml:space="preserve">คงต้องรับผิดเพียงในกรณีชำรุดบกพร่อง หรือความเสียหายดังกล่าวในข้อ </w:t>
      </w:r>
      <w:r w:rsidR="0020522E" w:rsidRPr="00D91710">
        <w:rPr>
          <w:rFonts w:ascii="TH Sarabun New" w:hAnsi="TH Sarabun New" w:cs="TH Sarabun New"/>
          <w:sz w:val="32"/>
          <w:szCs w:val="32"/>
        </w:rPr>
        <w:t>4</w:t>
      </w:r>
      <w:r w:rsidR="008C45D7" w:rsidRPr="00D91710">
        <w:rPr>
          <w:rFonts w:ascii="TH Sarabun New" w:hAnsi="TH Sarabun New" w:cs="TH Sarabun New"/>
          <w:sz w:val="32"/>
          <w:szCs w:val="32"/>
          <w:cs/>
        </w:rPr>
        <w:t xml:space="preserve"> เท่านั้น</w:t>
      </w:r>
    </w:p>
    <w:p w14:paraId="6D7A1381" w14:textId="77777777" w:rsidR="00594684" w:rsidRPr="00F3074B" w:rsidRDefault="00594684" w:rsidP="0059468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F4B3BC3" w14:textId="77777777" w:rsidR="00EB3544" w:rsidRPr="00F3074B" w:rsidRDefault="00EB3544" w:rsidP="00EB3544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F3074B">
        <w:rPr>
          <w:rFonts w:ascii="TH Sarabun New" w:hAnsi="TH Sarabun New" w:cs="TH Sarabun New"/>
          <w:b/>
          <w:bCs/>
          <w:sz w:val="32"/>
          <w:szCs w:val="32"/>
        </w:rPr>
        <w:lastRenderedPageBreak/>
        <w:t>11</w:t>
      </w:r>
      <w:r w:rsidRPr="00F3074B">
        <w:rPr>
          <w:rFonts w:ascii="TH Sarabun New" w:hAnsi="TH Sarabun New" w:cs="TH Sarabun New"/>
          <w:b/>
          <w:bCs/>
          <w:sz w:val="32"/>
          <w:szCs w:val="32"/>
          <w:cs/>
        </w:rPr>
        <w:t>. ค่าปรับ</w:t>
      </w:r>
    </w:p>
    <w:p w14:paraId="0440AA72" w14:textId="77777777" w:rsidR="00EB3544" w:rsidRPr="00F3074B" w:rsidRDefault="00EB3544" w:rsidP="00CA6ADE">
      <w:pPr>
        <w:pStyle w:val="ListParagraph"/>
        <w:numPr>
          <w:ilvl w:val="0"/>
          <w:numId w:val="2"/>
        </w:numPr>
        <w:tabs>
          <w:tab w:val="left" w:pos="993"/>
        </w:tabs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u w:val="single"/>
          <w:rtl/>
          <w:cs/>
        </w:rPr>
      </w:pPr>
    </w:p>
    <w:p w14:paraId="3FD77B9B" w14:textId="77777777" w:rsidR="00594684" w:rsidRPr="00F3074B" w:rsidRDefault="00EB3544" w:rsidP="00260588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  <w:r w:rsidRPr="00F3074B">
        <w:rPr>
          <w:rFonts w:ascii="TH Sarabun New" w:hAnsi="TH Sarabun New" w:cs="TH Sarabun New"/>
          <w:sz w:val="32"/>
          <w:szCs w:val="32"/>
        </w:rPr>
        <w:tab/>
      </w:r>
      <w:r w:rsidR="00A47806">
        <w:rPr>
          <w:rFonts w:ascii="TH Sarabun New" w:hAnsi="TH Sarabun New" w:cs="TH Sarabun New"/>
          <w:sz w:val="32"/>
          <w:szCs w:val="32"/>
          <w:cs/>
        </w:rPr>
        <w:t>กรณีที่</w:t>
      </w:r>
      <w:r w:rsidR="00BC4C61" w:rsidRPr="00BC4C61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BC4C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3074B">
        <w:rPr>
          <w:rFonts w:ascii="TH Sarabun New" w:hAnsi="TH Sarabun New" w:cs="TH Sarabun New"/>
          <w:sz w:val="32"/>
          <w:szCs w:val="32"/>
          <w:cs/>
        </w:rPr>
        <w:t xml:space="preserve">ส่งมอบงานเกินระยะเวลาที่กำหนด </w:t>
      </w:r>
      <w:r w:rsidR="00BC4C61" w:rsidRPr="00BC4C61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Pr="00F3074B">
        <w:rPr>
          <w:rFonts w:ascii="TH Sarabun New" w:hAnsi="TH Sarabun New" w:cs="TH Sarabun New"/>
          <w:sz w:val="32"/>
          <w:szCs w:val="32"/>
          <w:cs/>
        </w:rPr>
        <w:t>จะต้องชำระค่าปรับให้แก่ สสวท. เป็นรายวัน ในอัตราร้อยละ 0.</w:t>
      </w:r>
      <w:r w:rsidR="00A47806">
        <w:rPr>
          <w:rFonts w:ascii="TH Sarabun New" w:hAnsi="TH Sarabun New" w:cs="TH Sarabun New" w:hint="cs"/>
          <w:sz w:val="32"/>
          <w:szCs w:val="32"/>
          <w:cs/>
        </w:rPr>
        <w:t>2</w:t>
      </w:r>
      <w:r w:rsidRPr="00F3074B">
        <w:rPr>
          <w:rFonts w:ascii="TH Sarabun New" w:hAnsi="TH Sarabun New" w:cs="TH Sarabun New"/>
          <w:sz w:val="32"/>
          <w:szCs w:val="32"/>
          <w:cs/>
        </w:rPr>
        <w:t xml:space="preserve"> ของราคา</w:t>
      </w:r>
      <w:r w:rsidR="00A47806">
        <w:rPr>
          <w:rFonts w:ascii="TH Sarabun New" w:hAnsi="TH Sarabun New" w:cs="TH Sarabun New" w:hint="cs"/>
          <w:sz w:val="32"/>
          <w:szCs w:val="32"/>
          <w:cs/>
        </w:rPr>
        <w:t xml:space="preserve">สินค้าที่ยังไม่ได้ส่งมอบ </w:t>
      </w:r>
      <w:r w:rsidRPr="00F3074B">
        <w:rPr>
          <w:rFonts w:ascii="TH Sarabun New" w:hAnsi="TH Sarabun New" w:cs="TH Sarabun New"/>
          <w:sz w:val="32"/>
          <w:szCs w:val="32"/>
          <w:cs/>
        </w:rPr>
        <w:t>ในครั้งนี้ นับแต่วันถัดจากวันครบกำหนด ตามสัญญา</w:t>
      </w:r>
      <w:r w:rsidR="00164513">
        <w:rPr>
          <w:rFonts w:ascii="TH Sarabun New" w:hAnsi="TH Sarabun New" w:cs="TH Sarabun New"/>
          <w:sz w:val="32"/>
          <w:szCs w:val="32"/>
          <w:cs/>
        </w:rPr>
        <w:t>/</w:t>
      </w:r>
      <w:r w:rsidR="00164513">
        <w:rPr>
          <w:rFonts w:ascii="TH Sarabun New" w:hAnsi="TH Sarabun New" w:cs="TH Sarabun New" w:hint="cs"/>
          <w:sz w:val="32"/>
          <w:szCs w:val="32"/>
          <w:cs/>
        </w:rPr>
        <w:t>ใบสั่ง</w:t>
      </w:r>
      <w:r w:rsidR="00A47806">
        <w:rPr>
          <w:rFonts w:ascii="TH Sarabun New" w:hAnsi="TH Sarabun New" w:cs="TH Sarabun New" w:hint="cs"/>
          <w:sz w:val="32"/>
          <w:szCs w:val="32"/>
          <w:cs/>
        </w:rPr>
        <w:t>ซื้อ</w:t>
      </w:r>
      <w:r w:rsidRPr="00F3074B">
        <w:rPr>
          <w:rFonts w:ascii="TH Sarabun New" w:hAnsi="TH Sarabun New" w:cs="TH Sarabun New"/>
          <w:sz w:val="32"/>
          <w:szCs w:val="32"/>
          <w:cs/>
        </w:rPr>
        <w:t xml:space="preserve"> จนถึงวันที่</w:t>
      </w:r>
      <w:r w:rsidR="00BC4C61" w:rsidRPr="00BC4C61">
        <w:rPr>
          <w:rFonts w:ascii="TH Sarabun New" w:hAnsi="TH Sarabun New" w:cs="TH Sarabun New"/>
          <w:sz w:val="32"/>
          <w:szCs w:val="32"/>
          <w:cs/>
        </w:rPr>
        <w:t>ผู้เสนอราคา</w:t>
      </w:r>
      <w:r w:rsidR="00BC4C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3074B">
        <w:rPr>
          <w:rFonts w:ascii="TH Sarabun New" w:hAnsi="TH Sarabun New" w:cs="TH Sarabun New"/>
          <w:sz w:val="32"/>
          <w:szCs w:val="32"/>
          <w:cs/>
        </w:rPr>
        <w:t>ส่งมอบงานให้แก่ สสวท. จนถูกต้องครบถ้วน</w:t>
      </w:r>
    </w:p>
    <w:sectPr w:rsidR="00594684" w:rsidRPr="00F3074B" w:rsidSect="001C49E4">
      <w:pgSz w:w="11906" w:h="16838"/>
      <w:pgMar w:top="1134" w:right="991" w:bottom="568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4810" w14:textId="77777777" w:rsidR="0044227D" w:rsidRDefault="0044227D">
      <w:r>
        <w:separator/>
      </w:r>
    </w:p>
  </w:endnote>
  <w:endnote w:type="continuationSeparator" w:id="0">
    <w:p w14:paraId="0F735512" w14:textId="77777777" w:rsidR="0044227D" w:rsidRDefault="0044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A4B1" w14:textId="77777777" w:rsidR="0044227D" w:rsidRDefault="0044227D">
      <w:r>
        <w:separator/>
      </w:r>
    </w:p>
  </w:footnote>
  <w:footnote w:type="continuationSeparator" w:id="0">
    <w:p w14:paraId="7C02572F" w14:textId="77777777" w:rsidR="0044227D" w:rsidRDefault="00442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98B"/>
    <w:multiLevelType w:val="hybridMultilevel"/>
    <w:tmpl w:val="03D8CD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B17DDB"/>
    <w:multiLevelType w:val="multilevel"/>
    <w:tmpl w:val="0D4220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1945390"/>
    <w:multiLevelType w:val="multilevel"/>
    <w:tmpl w:val="C0B2230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511D2"/>
    <w:multiLevelType w:val="hybridMultilevel"/>
    <w:tmpl w:val="F8AA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F098F"/>
    <w:multiLevelType w:val="hybridMultilevel"/>
    <w:tmpl w:val="E99C9F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C36B4"/>
    <w:multiLevelType w:val="hybridMultilevel"/>
    <w:tmpl w:val="E82A4B08"/>
    <w:lvl w:ilvl="0" w:tplc="C4766F5E">
      <w:start w:val="3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B8471B"/>
    <w:multiLevelType w:val="multilevel"/>
    <w:tmpl w:val="2D881DB8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37C35D7"/>
    <w:multiLevelType w:val="multilevel"/>
    <w:tmpl w:val="05341BB8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495F0AE4"/>
    <w:multiLevelType w:val="multilevel"/>
    <w:tmpl w:val="96408448"/>
    <w:lvl w:ilvl="0">
      <w:start w:val="1"/>
      <w:numFmt w:val="decimal"/>
      <w:lvlText w:val="1.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0" w:hanging="1440"/>
      </w:pPr>
      <w:rPr>
        <w:rFonts w:hint="default"/>
      </w:rPr>
    </w:lvl>
  </w:abstractNum>
  <w:abstractNum w:abstractNumId="9" w15:restartNumberingAfterBreak="0">
    <w:nsid w:val="7CE64585"/>
    <w:multiLevelType w:val="hybridMultilevel"/>
    <w:tmpl w:val="88E06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33"/>
    <w:rsid w:val="00000B6E"/>
    <w:rsid w:val="00001DCD"/>
    <w:rsid w:val="00005D7B"/>
    <w:rsid w:val="000101F5"/>
    <w:rsid w:val="00010DA1"/>
    <w:rsid w:val="0001490C"/>
    <w:rsid w:val="00016D33"/>
    <w:rsid w:val="0002115F"/>
    <w:rsid w:val="00024F55"/>
    <w:rsid w:val="0003320D"/>
    <w:rsid w:val="00040A14"/>
    <w:rsid w:val="00043502"/>
    <w:rsid w:val="0004511A"/>
    <w:rsid w:val="00045845"/>
    <w:rsid w:val="00050A01"/>
    <w:rsid w:val="000602B6"/>
    <w:rsid w:val="0006109C"/>
    <w:rsid w:val="00063170"/>
    <w:rsid w:val="0006676E"/>
    <w:rsid w:val="00071927"/>
    <w:rsid w:val="00076FF7"/>
    <w:rsid w:val="00084070"/>
    <w:rsid w:val="00084134"/>
    <w:rsid w:val="000863DE"/>
    <w:rsid w:val="00090E35"/>
    <w:rsid w:val="000920FE"/>
    <w:rsid w:val="0009218A"/>
    <w:rsid w:val="0009374D"/>
    <w:rsid w:val="00093E43"/>
    <w:rsid w:val="00095722"/>
    <w:rsid w:val="000B05E5"/>
    <w:rsid w:val="000B36A7"/>
    <w:rsid w:val="000B6E96"/>
    <w:rsid w:val="000C21EC"/>
    <w:rsid w:val="000C74C6"/>
    <w:rsid w:val="000D22F1"/>
    <w:rsid w:val="000E19C1"/>
    <w:rsid w:val="000E701B"/>
    <w:rsid w:val="000F4BD1"/>
    <w:rsid w:val="000F57EC"/>
    <w:rsid w:val="000F783B"/>
    <w:rsid w:val="00103697"/>
    <w:rsid w:val="00104A41"/>
    <w:rsid w:val="00105D1E"/>
    <w:rsid w:val="0011496E"/>
    <w:rsid w:val="00115611"/>
    <w:rsid w:val="00116038"/>
    <w:rsid w:val="00122C0E"/>
    <w:rsid w:val="0012485E"/>
    <w:rsid w:val="00127633"/>
    <w:rsid w:val="00127AFF"/>
    <w:rsid w:val="00131ADB"/>
    <w:rsid w:val="001404C2"/>
    <w:rsid w:val="00141EE5"/>
    <w:rsid w:val="00142591"/>
    <w:rsid w:val="001428F2"/>
    <w:rsid w:val="00150BEF"/>
    <w:rsid w:val="0015407D"/>
    <w:rsid w:val="00164513"/>
    <w:rsid w:val="00171C4F"/>
    <w:rsid w:val="00177F4A"/>
    <w:rsid w:val="00182123"/>
    <w:rsid w:val="00183C7E"/>
    <w:rsid w:val="00186430"/>
    <w:rsid w:val="00192D53"/>
    <w:rsid w:val="001A02C4"/>
    <w:rsid w:val="001A0F8C"/>
    <w:rsid w:val="001A1E6D"/>
    <w:rsid w:val="001A2290"/>
    <w:rsid w:val="001A55A9"/>
    <w:rsid w:val="001C46E7"/>
    <w:rsid w:val="001C49E4"/>
    <w:rsid w:val="001C78E5"/>
    <w:rsid w:val="001D5228"/>
    <w:rsid w:val="001E1C23"/>
    <w:rsid w:val="001E431F"/>
    <w:rsid w:val="001E5FEB"/>
    <w:rsid w:val="001F1811"/>
    <w:rsid w:val="001F23BC"/>
    <w:rsid w:val="001F2A72"/>
    <w:rsid w:val="001F5CD7"/>
    <w:rsid w:val="002019EE"/>
    <w:rsid w:val="002039E9"/>
    <w:rsid w:val="00204E97"/>
    <w:rsid w:val="0020522E"/>
    <w:rsid w:val="00216163"/>
    <w:rsid w:val="002320DA"/>
    <w:rsid w:val="00234498"/>
    <w:rsid w:val="00236046"/>
    <w:rsid w:val="00236EC3"/>
    <w:rsid w:val="00247271"/>
    <w:rsid w:val="00252034"/>
    <w:rsid w:val="0025263F"/>
    <w:rsid w:val="00253533"/>
    <w:rsid w:val="00254D71"/>
    <w:rsid w:val="00256304"/>
    <w:rsid w:val="002567AA"/>
    <w:rsid w:val="00260588"/>
    <w:rsid w:val="00260BD9"/>
    <w:rsid w:val="00261D14"/>
    <w:rsid w:val="0026328B"/>
    <w:rsid w:val="002648B4"/>
    <w:rsid w:val="00266CEC"/>
    <w:rsid w:val="0026740D"/>
    <w:rsid w:val="002676DD"/>
    <w:rsid w:val="00267FB1"/>
    <w:rsid w:val="00276BC9"/>
    <w:rsid w:val="00285B7A"/>
    <w:rsid w:val="002940F8"/>
    <w:rsid w:val="002A4769"/>
    <w:rsid w:val="002B24D2"/>
    <w:rsid w:val="002B4BFF"/>
    <w:rsid w:val="002C1DBA"/>
    <w:rsid w:val="002C1FAF"/>
    <w:rsid w:val="002C21D7"/>
    <w:rsid w:val="002D24CB"/>
    <w:rsid w:val="002D4FB2"/>
    <w:rsid w:val="002D53B5"/>
    <w:rsid w:val="002E147C"/>
    <w:rsid w:val="002F3FCB"/>
    <w:rsid w:val="002F4FE0"/>
    <w:rsid w:val="002F6AC3"/>
    <w:rsid w:val="0031619A"/>
    <w:rsid w:val="00320ED8"/>
    <w:rsid w:val="00321677"/>
    <w:rsid w:val="00322A57"/>
    <w:rsid w:val="00323F7F"/>
    <w:rsid w:val="003268E0"/>
    <w:rsid w:val="00326B7E"/>
    <w:rsid w:val="00330F4D"/>
    <w:rsid w:val="00332F2C"/>
    <w:rsid w:val="00336211"/>
    <w:rsid w:val="00340E03"/>
    <w:rsid w:val="0034578C"/>
    <w:rsid w:val="00346319"/>
    <w:rsid w:val="003528AA"/>
    <w:rsid w:val="00360D7A"/>
    <w:rsid w:val="0037354E"/>
    <w:rsid w:val="00374C7F"/>
    <w:rsid w:val="0038032C"/>
    <w:rsid w:val="003839AC"/>
    <w:rsid w:val="00386A8C"/>
    <w:rsid w:val="003A4FD3"/>
    <w:rsid w:val="003B0285"/>
    <w:rsid w:val="003B10C6"/>
    <w:rsid w:val="003B3D72"/>
    <w:rsid w:val="003B3F30"/>
    <w:rsid w:val="003B5C4E"/>
    <w:rsid w:val="003C18AE"/>
    <w:rsid w:val="003C3874"/>
    <w:rsid w:val="003D2087"/>
    <w:rsid w:val="003D6AE4"/>
    <w:rsid w:val="003D6D0E"/>
    <w:rsid w:val="003D73FA"/>
    <w:rsid w:val="003E24B4"/>
    <w:rsid w:val="003E40CC"/>
    <w:rsid w:val="003E5C19"/>
    <w:rsid w:val="003E7A70"/>
    <w:rsid w:val="003F26A4"/>
    <w:rsid w:val="00401228"/>
    <w:rsid w:val="004012AA"/>
    <w:rsid w:val="0040287C"/>
    <w:rsid w:val="00405E4B"/>
    <w:rsid w:val="00410F6B"/>
    <w:rsid w:val="00413B03"/>
    <w:rsid w:val="004250FB"/>
    <w:rsid w:val="00426AB5"/>
    <w:rsid w:val="00434009"/>
    <w:rsid w:val="0044227D"/>
    <w:rsid w:val="00445EBF"/>
    <w:rsid w:val="00447CE8"/>
    <w:rsid w:val="00453E1E"/>
    <w:rsid w:val="00455BBA"/>
    <w:rsid w:val="004570F0"/>
    <w:rsid w:val="004576A9"/>
    <w:rsid w:val="00462002"/>
    <w:rsid w:val="00463FDC"/>
    <w:rsid w:val="00472092"/>
    <w:rsid w:val="0047517B"/>
    <w:rsid w:val="00485DFB"/>
    <w:rsid w:val="00493598"/>
    <w:rsid w:val="004A7646"/>
    <w:rsid w:val="004A7DF1"/>
    <w:rsid w:val="004B2997"/>
    <w:rsid w:val="004B55E4"/>
    <w:rsid w:val="004C0F1F"/>
    <w:rsid w:val="004C173B"/>
    <w:rsid w:val="004D62AD"/>
    <w:rsid w:val="004D7B97"/>
    <w:rsid w:val="004E1A6C"/>
    <w:rsid w:val="004E2719"/>
    <w:rsid w:val="004E4464"/>
    <w:rsid w:val="004E767E"/>
    <w:rsid w:val="004E77DF"/>
    <w:rsid w:val="004E7F0C"/>
    <w:rsid w:val="004F30E5"/>
    <w:rsid w:val="004F6AA3"/>
    <w:rsid w:val="004F7E73"/>
    <w:rsid w:val="00501B4E"/>
    <w:rsid w:val="00504983"/>
    <w:rsid w:val="00507829"/>
    <w:rsid w:val="00514116"/>
    <w:rsid w:val="00517E4A"/>
    <w:rsid w:val="0052027F"/>
    <w:rsid w:val="00525BF6"/>
    <w:rsid w:val="0052716B"/>
    <w:rsid w:val="00533611"/>
    <w:rsid w:val="00535FDF"/>
    <w:rsid w:val="00540896"/>
    <w:rsid w:val="00540B44"/>
    <w:rsid w:val="0054146F"/>
    <w:rsid w:val="00545324"/>
    <w:rsid w:val="0054566A"/>
    <w:rsid w:val="00555018"/>
    <w:rsid w:val="00557E47"/>
    <w:rsid w:val="00561CA7"/>
    <w:rsid w:val="0056747E"/>
    <w:rsid w:val="00567C88"/>
    <w:rsid w:val="00582CDF"/>
    <w:rsid w:val="005849C8"/>
    <w:rsid w:val="00586A9C"/>
    <w:rsid w:val="00593894"/>
    <w:rsid w:val="00593B9F"/>
    <w:rsid w:val="00594684"/>
    <w:rsid w:val="005949D6"/>
    <w:rsid w:val="00597185"/>
    <w:rsid w:val="005A4DAE"/>
    <w:rsid w:val="005A657F"/>
    <w:rsid w:val="005B55E6"/>
    <w:rsid w:val="005C3AAC"/>
    <w:rsid w:val="005C4178"/>
    <w:rsid w:val="005C473B"/>
    <w:rsid w:val="005C4B4D"/>
    <w:rsid w:val="005C7D3A"/>
    <w:rsid w:val="005D0458"/>
    <w:rsid w:val="005D1DBB"/>
    <w:rsid w:val="005D3E3D"/>
    <w:rsid w:val="005D3FE3"/>
    <w:rsid w:val="005D5EA4"/>
    <w:rsid w:val="005E70B7"/>
    <w:rsid w:val="005E7FA9"/>
    <w:rsid w:val="005F7DAF"/>
    <w:rsid w:val="00601AE7"/>
    <w:rsid w:val="006070E5"/>
    <w:rsid w:val="00614903"/>
    <w:rsid w:val="0062001D"/>
    <w:rsid w:val="006308DF"/>
    <w:rsid w:val="00635664"/>
    <w:rsid w:val="00636022"/>
    <w:rsid w:val="006366C6"/>
    <w:rsid w:val="00641B95"/>
    <w:rsid w:val="00645535"/>
    <w:rsid w:val="00647E30"/>
    <w:rsid w:val="00652063"/>
    <w:rsid w:val="006568AB"/>
    <w:rsid w:val="00684F49"/>
    <w:rsid w:val="00687260"/>
    <w:rsid w:val="0069072C"/>
    <w:rsid w:val="006944CF"/>
    <w:rsid w:val="00694649"/>
    <w:rsid w:val="00694DE7"/>
    <w:rsid w:val="00695641"/>
    <w:rsid w:val="00696983"/>
    <w:rsid w:val="00696DB4"/>
    <w:rsid w:val="006A36A3"/>
    <w:rsid w:val="006C13C6"/>
    <w:rsid w:val="006C27F7"/>
    <w:rsid w:val="006C2BD7"/>
    <w:rsid w:val="006D5306"/>
    <w:rsid w:val="006E34EF"/>
    <w:rsid w:val="006E358C"/>
    <w:rsid w:val="006E76EC"/>
    <w:rsid w:val="006F29D5"/>
    <w:rsid w:val="006F54E8"/>
    <w:rsid w:val="006F58CE"/>
    <w:rsid w:val="00704F86"/>
    <w:rsid w:val="00707B76"/>
    <w:rsid w:val="007111CA"/>
    <w:rsid w:val="0071341C"/>
    <w:rsid w:val="00714736"/>
    <w:rsid w:val="007225C1"/>
    <w:rsid w:val="0073191C"/>
    <w:rsid w:val="00735C23"/>
    <w:rsid w:val="00737A8F"/>
    <w:rsid w:val="00740C34"/>
    <w:rsid w:val="00742C0D"/>
    <w:rsid w:val="00743F05"/>
    <w:rsid w:val="00746376"/>
    <w:rsid w:val="00760931"/>
    <w:rsid w:val="00763933"/>
    <w:rsid w:val="00765903"/>
    <w:rsid w:val="00772B5E"/>
    <w:rsid w:val="00781DC3"/>
    <w:rsid w:val="0078353C"/>
    <w:rsid w:val="0079150C"/>
    <w:rsid w:val="00793B7F"/>
    <w:rsid w:val="007A2E0C"/>
    <w:rsid w:val="007A3D52"/>
    <w:rsid w:val="007B0868"/>
    <w:rsid w:val="007B5AEB"/>
    <w:rsid w:val="007D5B6C"/>
    <w:rsid w:val="007D7A61"/>
    <w:rsid w:val="007D7E9E"/>
    <w:rsid w:val="007E5974"/>
    <w:rsid w:val="007F7E8A"/>
    <w:rsid w:val="0080120D"/>
    <w:rsid w:val="00801C99"/>
    <w:rsid w:val="00815D4A"/>
    <w:rsid w:val="0082314F"/>
    <w:rsid w:val="00824826"/>
    <w:rsid w:val="00843383"/>
    <w:rsid w:val="0084358A"/>
    <w:rsid w:val="00847539"/>
    <w:rsid w:val="00851952"/>
    <w:rsid w:val="00851BAF"/>
    <w:rsid w:val="008524A2"/>
    <w:rsid w:val="008556CB"/>
    <w:rsid w:val="0086035B"/>
    <w:rsid w:val="00867111"/>
    <w:rsid w:val="0087554F"/>
    <w:rsid w:val="00877947"/>
    <w:rsid w:val="00895E00"/>
    <w:rsid w:val="008A5C85"/>
    <w:rsid w:val="008B3796"/>
    <w:rsid w:val="008B55BD"/>
    <w:rsid w:val="008C118E"/>
    <w:rsid w:val="008C24F6"/>
    <w:rsid w:val="008C3D06"/>
    <w:rsid w:val="008C45D7"/>
    <w:rsid w:val="008D1045"/>
    <w:rsid w:val="008D2A54"/>
    <w:rsid w:val="008D53D2"/>
    <w:rsid w:val="008E34B1"/>
    <w:rsid w:val="008E686A"/>
    <w:rsid w:val="008F248C"/>
    <w:rsid w:val="009008B8"/>
    <w:rsid w:val="009013EF"/>
    <w:rsid w:val="009027E8"/>
    <w:rsid w:val="009069A9"/>
    <w:rsid w:val="00911AFB"/>
    <w:rsid w:val="009153D1"/>
    <w:rsid w:val="0091765A"/>
    <w:rsid w:val="00921B5B"/>
    <w:rsid w:val="009251C2"/>
    <w:rsid w:val="009316FF"/>
    <w:rsid w:val="009373ED"/>
    <w:rsid w:val="00941A0C"/>
    <w:rsid w:val="00942168"/>
    <w:rsid w:val="00947309"/>
    <w:rsid w:val="00954BB8"/>
    <w:rsid w:val="009560FF"/>
    <w:rsid w:val="009572A2"/>
    <w:rsid w:val="00957702"/>
    <w:rsid w:val="00960BA2"/>
    <w:rsid w:val="0096684D"/>
    <w:rsid w:val="009727A0"/>
    <w:rsid w:val="009805B8"/>
    <w:rsid w:val="009844F2"/>
    <w:rsid w:val="00990DCE"/>
    <w:rsid w:val="009911F8"/>
    <w:rsid w:val="0099215A"/>
    <w:rsid w:val="00992B2F"/>
    <w:rsid w:val="009B148D"/>
    <w:rsid w:val="009B3655"/>
    <w:rsid w:val="009B73FC"/>
    <w:rsid w:val="009B7D6D"/>
    <w:rsid w:val="009C0EBE"/>
    <w:rsid w:val="009C30FE"/>
    <w:rsid w:val="009C5B78"/>
    <w:rsid w:val="009C72A1"/>
    <w:rsid w:val="009C75B3"/>
    <w:rsid w:val="009D3A64"/>
    <w:rsid w:val="009D3D91"/>
    <w:rsid w:val="009D68F3"/>
    <w:rsid w:val="009D734D"/>
    <w:rsid w:val="009E0A0E"/>
    <w:rsid w:val="009E2103"/>
    <w:rsid w:val="009E2EEF"/>
    <w:rsid w:val="009E59EF"/>
    <w:rsid w:val="009E600D"/>
    <w:rsid w:val="009E7B5A"/>
    <w:rsid w:val="009F7120"/>
    <w:rsid w:val="00A30B53"/>
    <w:rsid w:val="00A36006"/>
    <w:rsid w:val="00A36394"/>
    <w:rsid w:val="00A47806"/>
    <w:rsid w:val="00A500B7"/>
    <w:rsid w:val="00A56234"/>
    <w:rsid w:val="00A638AD"/>
    <w:rsid w:val="00A7727F"/>
    <w:rsid w:val="00A77738"/>
    <w:rsid w:val="00A82DBE"/>
    <w:rsid w:val="00A846BA"/>
    <w:rsid w:val="00AA0C05"/>
    <w:rsid w:val="00AA1460"/>
    <w:rsid w:val="00AA173A"/>
    <w:rsid w:val="00AA2BB9"/>
    <w:rsid w:val="00AA6C09"/>
    <w:rsid w:val="00AB3375"/>
    <w:rsid w:val="00AB4672"/>
    <w:rsid w:val="00AB6239"/>
    <w:rsid w:val="00AC62A3"/>
    <w:rsid w:val="00AD6592"/>
    <w:rsid w:val="00AE0E90"/>
    <w:rsid w:val="00AE1E6E"/>
    <w:rsid w:val="00AE54A1"/>
    <w:rsid w:val="00AF1B79"/>
    <w:rsid w:val="00AF225D"/>
    <w:rsid w:val="00AF454A"/>
    <w:rsid w:val="00AF5018"/>
    <w:rsid w:val="00AF6280"/>
    <w:rsid w:val="00AF7FCC"/>
    <w:rsid w:val="00B03F12"/>
    <w:rsid w:val="00B0737C"/>
    <w:rsid w:val="00B104E8"/>
    <w:rsid w:val="00B1397B"/>
    <w:rsid w:val="00B14120"/>
    <w:rsid w:val="00B15118"/>
    <w:rsid w:val="00B312D7"/>
    <w:rsid w:val="00B316C3"/>
    <w:rsid w:val="00B34EBF"/>
    <w:rsid w:val="00B42D61"/>
    <w:rsid w:val="00B479E9"/>
    <w:rsid w:val="00B51812"/>
    <w:rsid w:val="00B52B22"/>
    <w:rsid w:val="00B65FF3"/>
    <w:rsid w:val="00B72F6E"/>
    <w:rsid w:val="00B80293"/>
    <w:rsid w:val="00B829A7"/>
    <w:rsid w:val="00B96BFE"/>
    <w:rsid w:val="00B9753D"/>
    <w:rsid w:val="00BA0066"/>
    <w:rsid w:val="00BA4B05"/>
    <w:rsid w:val="00BB35BB"/>
    <w:rsid w:val="00BB5A8F"/>
    <w:rsid w:val="00BC2606"/>
    <w:rsid w:val="00BC33DB"/>
    <w:rsid w:val="00BC4C61"/>
    <w:rsid w:val="00BC6815"/>
    <w:rsid w:val="00BC6E7E"/>
    <w:rsid w:val="00BD7483"/>
    <w:rsid w:val="00BE2987"/>
    <w:rsid w:val="00BE461B"/>
    <w:rsid w:val="00BE5529"/>
    <w:rsid w:val="00BF24AD"/>
    <w:rsid w:val="00BF2513"/>
    <w:rsid w:val="00BF2E1E"/>
    <w:rsid w:val="00BF362F"/>
    <w:rsid w:val="00C007E3"/>
    <w:rsid w:val="00C03CE7"/>
    <w:rsid w:val="00C06B97"/>
    <w:rsid w:val="00C14C5A"/>
    <w:rsid w:val="00C1576D"/>
    <w:rsid w:val="00C16881"/>
    <w:rsid w:val="00C170EB"/>
    <w:rsid w:val="00C21742"/>
    <w:rsid w:val="00C24147"/>
    <w:rsid w:val="00C25973"/>
    <w:rsid w:val="00C33E29"/>
    <w:rsid w:val="00C36FD7"/>
    <w:rsid w:val="00C46A91"/>
    <w:rsid w:val="00C57CBB"/>
    <w:rsid w:val="00C60643"/>
    <w:rsid w:val="00C66D21"/>
    <w:rsid w:val="00C74F7D"/>
    <w:rsid w:val="00C80660"/>
    <w:rsid w:val="00C80CDD"/>
    <w:rsid w:val="00C85232"/>
    <w:rsid w:val="00CA47AA"/>
    <w:rsid w:val="00CA6ADE"/>
    <w:rsid w:val="00CA7C31"/>
    <w:rsid w:val="00CB5B0F"/>
    <w:rsid w:val="00CC2228"/>
    <w:rsid w:val="00CC3EC3"/>
    <w:rsid w:val="00CC6B8B"/>
    <w:rsid w:val="00CC79A4"/>
    <w:rsid w:val="00CD0999"/>
    <w:rsid w:val="00CD10FC"/>
    <w:rsid w:val="00CD16F3"/>
    <w:rsid w:val="00CD4068"/>
    <w:rsid w:val="00CD6537"/>
    <w:rsid w:val="00CD68BE"/>
    <w:rsid w:val="00CD7DC3"/>
    <w:rsid w:val="00CE317F"/>
    <w:rsid w:val="00CE3D98"/>
    <w:rsid w:val="00CE74E3"/>
    <w:rsid w:val="00CF5860"/>
    <w:rsid w:val="00CF6FBF"/>
    <w:rsid w:val="00CF7BE1"/>
    <w:rsid w:val="00D036CB"/>
    <w:rsid w:val="00D11E36"/>
    <w:rsid w:val="00D136F6"/>
    <w:rsid w:val="00D141F0"/>
    <w:rsid w:val="00D2404A"/>
    <w:rsid w:val="00D30377"/>
    <w:rsid w:val="00D31FC2"/>
    <w:rsid w:val="00D336CD"/>
    <w:rsid w:val="00D35DDA"/>
    <w:rsid w:val="00D56D73"/>
    <w:rsid w:val="00D61AEE"/>
    <w:rsid w:val="00D73567"/>
    <w:rsid w:val="00D805B9"/>
    <w:rsid w:val="00D819C1"/>
    <w:rsid w:val="00D81B0E"/>
    <w:rsid w:val="00D87B61"/>
    <w:rsid w:val="00D91710"/>
    <w:rsid w:val="00D92A3C"/>
    <w:rsid w:val="00DA2EB0"/>
    <w:rsid w:val="00DA37ED"/>
    <w:rsid w:val="00DD5777"/>
    <w:rsid w:val="00DE433F"/>
    <w:rsid w:val="00DE7946"/>
    <w:rsid w:val="00E01ADB"/>
    <w:rsid w:val="00E02B18"/>
    <w:rsid w:val="00E10BE0"/>
    <w:rsid w:val="00E11577"/>
    <w:rsid w:val="00E11970"/>
    <w:rsid w:val="00E17595"/>
    <w:rsid w:val="00E219BF"/>
    <w:rsid w:val="00E24436"/>
    <w:rsid w:val="00E24B85"/>
    <w:rsid w:val="00E32698"/>
    <w:rsid w:val="00E3677E"/>
    <w:rsid w:val="00E43000"/>
    <w:rsid w:val="00E44ABB"/>
    <w:rsid w:val="00E4702F"/>
    <w:rsid w:val="00E5099D"/>
    <w:rsid w:val="00E73D5F"/>
    <w:rsid w:val="00E773A6"/>
    <w:rsid w:val="00E80B91"/>
    <w:rsid w:val="00E81F86"/>
    <w:rsid w:val="00E87810"/>
    <w:rsid w:val="00E96C01"/>
    <w:rsid w:val="00EA39C2"/>
    <w:rsid w:val="00EA4369"/>
    <w:rsid w:val="00EA514F"/>
    <w:rsid w:val="00EA5FB0"/>
    <w:rsid w:val="00EA7292"/>
    <w:rsid w:val="00EB1D71"/>
    <w:rsid w:val="00EB3544"/>
    <w:rsid w:val="00EB3D59"/>
    <w:rsid w:val="00EC00C0"/>
    <w:rsid w:val="00EC2806"/>
    <w:rsid w:val="00EC64AF"/>
    <w:rsid w:val="00EC7FBB"/>
    <w:rsid w:val="00ED1D48"/>
    <w:rsid w:val="00ED450F"/>
    <w:rsid w:val="00ED7ACC"/>
    <w:rsid w:val="00EF64E9"/>
    <w:rsid w:val="00F21FFF"/>
    <w:rsid w:val="00F25A1F"/>
    <w:rsid w:val="00F306EF"/>
    <w:rsid w:val="00F3074B"/>
    <w:rsid w:val="00F34A8B"/>
    <w:rsid w:val="00F42326"/>
    <w:rsid w:val="00F43221"/>
    <w:rsid w:val="00F4690B"/>
    <w:rsid w:val="00F533CA"/>
    <w:rsid w:val="00F5508C"/>
    <w:rsid w:val="00F6024E"/>
    <w:rsid w:val="00F6718E"/>
    <w:rsid w:val="00F67669"/>
    <w:rsid w:val="00F67741"/>
    <w:rsid w:val="00F713BC"/>
    <w:rsid w:val="00F72A04"/>
    <w:rsid w:val="00F76AB5"/>
    <w:rsid w:val="00F81644"/>
    <w:rsid w:val="00F82717"/>
    <w:rsid w:val="00F85FDE"/>
    <w:rsid w:val="00FA0A3D"/>
    <w:rsid w:val="00FA3AC1"/>
    <w:rsid w:val="00FB4C74"/>
    <w:rsid w:val="00FC6165"/>
    <w:rsid w:val="00FC7454"/>
    <w:rsid w:val="00FD12FF"/>
    <w:rsid w:val="00FD742D"/>
    <w:rsid w:val="00FD77E6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D01DB"/>
  <w15:chartTrackingRefBased/>
  <w15:docId w15:val="{F4CDB3F9-3678-426E-BEBA-13F541AB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00D"/>
    <w:rPr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32"/>
      <w:szCs w:val="32"/>
    </w:rPr>
  </w:style>
  <w:style w:type="paragraph" w:styleId="BodyText2">
    <w:name w:val="Body Text 2"/>
    <w:basedOn w:val="Normal"/>
    <w:rsid w:val="00104A41"/>
    <w:pPr>
      <w:spacing w:after="120" w:line="480" w:lineRule="auto"/>
    </w:pPr>
    <w:rPr>
      <w:rFonts w:cs="Cordia New"/>
      <w:szCs w:val="32"/>
    </w:rPr>
  </w:style>
  <w:style w:type="table" w:styleId="TableGrid">
    <w:name w:val="Table Grid"/>
    <w:basedOn w:val="TableNormal"/>
    <w:rsid w:val="008D5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742"/>
    <w:rPr>
      <w:rFonts w:ascii="Calibri" w:eastAsia="Calibri" w:hAnsi="Calibri" w:cs="Cordia New"/>
      <w:sz w:val="22"/>
      <w:szCs w:val="28"/>
    </w:rPr>
  </w:style>
  <w:style w:type="character" w:customStyle="1" w:styleId="FooterChar">
    <w:name w:val="Footer Char"/>
    <w:link w:val="Footer"/>
    <w:uiPriority w:val="99"/>
    <w:rsid w:val="0052027F"/>
    <w:rPr>
      <w:sz w:val="28"/>
      <w:szCs w:val="28"/>
    </w:rPr>
  </w:style>
  <w:style w:type="paragraph" w:styleId="BalloonText">
    <w:name w:val="Balloon Text"/>
    <w:basedOn w:val="Normal"/>
    <w:link w:val="BalloonTextChar"/>
    <w:rsid w:val="0052027F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52027F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52027F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AA0C05"/>
    <w:pPr>
      <w:ind w:left="720"/>
    </w:pPr>
    <w:rPr>
      <w:rFonts w:ascii="Calibri" w:eastAsia="Calibri" w:hAnsi="Calibri" w:cs="Tahoma"/>
      <w:sz w:val="22"/>
      <w:szCs w:val="22"/>
    </w:rPr>
  </w:style>
  <w:style w:type="paragraph" w:styleId="Subtitle">
    <w:name w:val="Subtitle"/>
    <w:basedOn w:val="Normal"/>
    <w:link w:val="SubtitleChar"/>
    <w:qFormat/>
    <w:rsid w:val="004E2719"/>
    <w:rPr>
      <w:rFonts w:ascii="AngsanaUPC" w:hAnsi="AngsanaUPC" w:cs="AngsanaUPC"/>
      <w:b/>
      <w:bCs/>
    </w:rPr>
  </w:style>
  <w:style w:type="character" w:customStyle="1" w:styleId="SubtitleChar">
    <w:name w:val="Subtitle Char"/>
    <w:link w:val="Subtitle"/>
    <w:rsid w:val="004E2719"/>
    <w:rPr>
      <w:rFonts w:ascii="AngsanaUPC" w:hAnsi="AngsanaUPC" w:cs="AngsanaUPC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lom.IPST.AC.TH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0DFF2-15F7-4156-98C6-5E758162C6AD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1E3E7E8B-ACB9-4129-A527-C390C93B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5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หน่วยงาน   สาขาเทคโนโลยีสารสนเทศ</vt:lpstr>
    </vt:vector>
  </TitlesOfParts>
  <Company>ipst.ac.th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หน่วยงาน   สาขาเทคโนโลยีสารสนเทศ</dc:title>
  <dc:subject/>
  <dc:creator>ipst</dc:creator>
  <cp:keywords/>
  <cp:lastModifiedBy>Phattraorn Amornophakun</cp:lastModifiedBy>
  <cp:revision>2</cp:revision>
  <cp:lastPrinted>2023-01-05T07:20:00Z</cp:lastPrinted>
  <dcterms:created xsi:type="dcterms:W3CDTF">2023-01-24T05:09:00Z</dcterms:created>
  <dcterms:modified xsi:type="dcterms:W3CDTF">2023-01-24T05:09:00Z</dcterms:modified>
</cp:coreProperties>
</file>